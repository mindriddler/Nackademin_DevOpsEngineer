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146F27EE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6129F042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sv-SE"/>
              </w:rPr>
              <mc:AlternateContent>
                <mc:Choice Requires="wps">
                  <w:drawing>
                    <wp:inline distT="0" distB="0" distL="0" distR="0" wp14:anchorId="728B397A" wp14:editId="622903AA">
                      <wp:extent cx="2122805" cy="2122805"/>
                      <wp:effectExtent l="19050" t="19050" r="29845" b="29845"/>
                      <wp:docPr id="2" name="Ellips 2" title="Professionell porträttbild av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F3252E4" id="Ellips 2" o:spid="_x0000_s1026" alt="Titel: Professionell porträttbild av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0F2FF4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2537FE77" w14:textId="4AC4305B" w:rsidR="001B2ABD" w:rsidRDefault="00147402" w:rsidP="001B2ABD">
            <w:pPr>
              <w:pStyle w:val="Title"/>
            </w:pPr>
            <w:r>
              <w:t>Max Testson</w:t>
            </w:r>
          </w:p>
          <w:sdt>
            <w:sdtPr>
              <w:rPr>
                <w:spacing w:val="25"/>
                <w:w w:val="83"/>
              </w:rPr>
              <w:id w:val="2107002140"/>
              <w:placeholder>
                <w:docPart w:val="31CD98D868BC4AF18CA5125E87A4C597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7029F37E" w14:textId="77777777" w:rsidR="001B2ABD" w:rsidRDefault="001B2ABD" w:rsidP="001B2ABD">
                <w:pPr>
                  <w:pStyle w:val="Subtitle"/>
                </w:pPr>
                <w:r w:rsidRPr="00FF630E">
                  <w:rPr>
                    <w:spacing w:val="25"/>
                    <w:w w:val="83"/>
                    <w:lang w:bidi="sv-SE"/>
                  </w:rPr>
                  <w:t>JOBBTITEL HÄ</w:t>
                </w:r>
                <w:r w:rsidRPr="00FF630E">
                  <w:rPr>
                    <w:spacing w:val="34"/>
                    <w:w w:val="83"/>
                    <w:lang w:bidi="sv-SE"/>
                  </w:rPr>
                  <w:t>R</w:t>
                </w:r>
              </w:p>
            </w:sdtContent>
          </w:sdt>
        </w:tc>
      </w:tr>
      <w:tr w:rsidR="001B2ABD" w14:paraId="125E6FBA" w14:textId="77777777" w:rsidTr="00AE7882">
        <w:tc>
          <w:tcPr>
            <w:tcW w:w="3600" w:type="dxa"/>
          </w:tcPr>
          <w:sdt>
            <w:sdtPr>
              <w:id w:val="-1711873194"/>
              <w:placeholder>
                <w:docPart w:val="6AEC45D8C9044B18BC53371A60E644F9"/>
              </w:placeholder>
              <w:temporary/>
              <w:showingPlcHdr/>
              <w15:appearance w15:val="hidden"/>
            </w:sdtPr>
            <w:sdtEndPr/>
            <w:sdtContent>
              <w:p w14:paraId="075B9262" w14:textId="77777777" w:rsidR="001B2ABD" w:rsidRDefault="00036450" w:rsidP="00036450">
                <w:pPr>
                  <w:pStyle w:val="Heading3"/>
                </w:pPr>
                <w:r w:rsidRPr="00D5459D">
                  <w:rPr>
                    <w:lang w:bidi="sv-SE"/>
                  </w:rPr>
                  <w:t>Profil</w:t>
                </w:r>
              </w:p>
            </w:sdtContent>
          </w:sdt>
          <w:p w14:paraId="3B51E1D6" w14:textId="5AB74A5C" w:rsidR="00036450" w:rsidRDefault="00147402" w:rsidP="00147402">
            <w:pPr>
              <w:pStyle w:val="ListParagraph"/>
              <w:numPr>
                <w:ilvl w:val="0"/>
                <w:numId w:val="1"/>
              </w:numPr>
            </w:pPr>
            <w:r>
              <w:t>Beskriv ditt mål med utbildningen.</w:t>
            </w:r>
          </w:p>
          <w:p w14:paraId="44AC8D94" w14:textId="6302F7F7" w:rsidR="00147402" w:rsidRDefault="00147402" w:rsidP="00147402">
            <w:pPr>
              <w:pStyle w:val="ListParagraph"/>
              <w:numPr>
                <w:ilvl w:val="0"/>
                <w:numId w:val="1"/>
              </w:numPr>
            </w:pPr>
            <w:r>
              <w:t>Varför du vill göra din LIA just på det här företaget.</w:t>
            </w:r>
          </w:p>
          <w:p w14:paraId="03EFB053" w14:textId="2D34C193" w:rsidR="00147402" w:rsidRDefault="00147402" w:rsidP="00147402">
            <w:pPr>
              <w:pStyle w:val="ListParagraph"/>
              <w:numPr>
                <w:ilvl w:val="0"/>
                <w:numId w:val="1"/>
              </w:numPr>
            </w:pPr>
            <w:r>
              <w:t>Nämn några saker du tycker att företaget gör bra.</w:t>
            </w:r>
          </w:p>
          <w:p w14:paraId="5BF2F450" w14:textId="208C72AF" w:rsidR="00147402" w:rsidRDefault="00147402" w:rsidP="00147402">
            <w:pPr>
              <w:pStyle w:val="ListParagraph"/>
              <w:numPr>
                <w:ilvl w:val="0"/>
                <w:numId w:val="1"/>
              </w:numPr>
            </w:pPr>
            <w:r>
              <w:t>Vad kan du bidra med kopplat till det under din LIA-period?</w:t>
            </w:r>
          </w:p>
          <w:p w14:paraId="47186C7B" w14:textId="39CB9333" w:rsidR="00147402" w:rsidRDefault="00147402" w:rsidP="00147402">
            <w:pPr>
              <w:pStyle w:val="ListParagraph"/>
              <w:numPr>
                <w:ilvl w:val="0"/>
                <w:numId w:val="1"/>
              </w:numPr>
            </w:pPr>
            <w:r>
              <w:t>Vad i yrkesrollen brinner du för?</w:t>
            </w:r>
          </w:p>
          <w:p w14:paraId="4F51AB21" w14:textId="77777777" w:rsidR="00036450" w:rsidRDefault="00036450" w:rsidP="00036450"/>
          <w:sdt>
            <w:sdtPr>
              <w:id w:val="-1954003311"/>
              <w:placeholder>
                <w:docPart w:val="5D24BD6C193A428292DC5BFFA12ACE4B"/>
              </w:placeholder>
              <w:temporary/>
              <w:showingPlcHdr/>
              <w15:appearance w15:val="hidden"/>
            </w:sdtPr>
            <w:sdtEndPr/>
            <w:sdtContent>
              <w:p w14:paraId="0B1EE968" w14:textId="77777777" w:rsidR="00036450" w:rsidRPr="00CB0055" w:rsidRDefault="00CB0055" w:rsidP="00CB0055">
                <w:pPr>
                  <w:pStyle w:val="Heading3"/>
                </w:pPr>
                <w:r w:rsidRPr="00CB0055">
                  <w:rPr>
                    <w:lang w:bidi="sv-SE"/>
                  </w:rPr>
                  <w:t>Kontakt</w:t>
                </w:r>
              </w:p>
            </w:sdtContent>
          </w:sdt>
          <w:sdt>
            <w:sdtPr>
              <w:id w:val="1111563247"/>
              <w:placeholder>
                <w:docPart w:val="61C2CD333A27414FABDC5F90074038EE"/>
              </w:placeholder>
              <w:temporary/>
              <w:showingPlcHdr/>
              <w15:appearance w15:val="hidden"/>
            </w:sdtPr>
            <w:sdtEndPr/>
            <w:sdtContent>
              <w:p w14:paraId="3BECFB25" w14:textId="77777777" w:rsidR="004D3011" w:rsidRDefault="004D3011" w:rsidP="004D3011">
                <w:r w:rsidRPr="004D3011">
                  <w:rPr>
                    <w:lang w:bidi="sv-SE"/>
                  </w:rPr>
                  <w:t>TELEFON:</w:t>
                </w:r>
              </w:p>
            </w:sdtContent>
          </w:sdt>
          <w:sdt>
            <w:sdtPr>
              <w:id w:val="-324128318"/>
              <w:placeholder>
                <w:docPart w:val="45DF290818804898A7E94275A1F08A88"/>
              </w:placeholder>
              <w:temporary/>
              <w:showingPlcHdr/>
              <w15:appearance w15:val="hidden"/>
            </w:sdtPr>
            <w:sdtEndPr/>
            <w:sdtContent>
              <w:p w14:paraId="0D6B9568" w14:textId="77777777" w:rsidR="004D3011" w:rsidRDefault="004D3011" w:rsidP="004D3011">
                <w:r>
                  <w:rPr>
                    <w:lang w:bidi="sv-SE"/>
                  </w:rPr>
                  <w:t>678-555-0103</w:t>
                </w:r>
              </w:p>
            </w:sdtContent>
          </w:sdt>
          <w:p w14:paraId="734F7DE3" w14:textId="77777777" w:rsidR="004D3011" w:rsidRPr="004D3011" w:rsidRDefault="004D3011" w:rsidP="004D3011"/>
          <w:sdt>
            <w:sdtPr>
              <w:id w:val="67859272"/>
              <w:placeholder>
                <w:docPart w:val="64E4A10C65DD410DBE25FF930E0FE305"/>
              </w:placeholder>
              <w:temporary/>
              <w:showingPlcHdr/>
              <w15:appearance w15:val="hidden"/>
            </w:sdtPr>
            <w:sdtEndPr/>
            <w:sdtContent>
              <w:p w14:paraId="4B9D55C4" w14:textId="77777777" w:rsidR="004D3011" w:rsidRDefault="004D3011" w:rsidP="004D3011">
                <w:r w:rsidRPr="004D3011">
                  <w:rPr>
                    <w:lang w:bidi="sv-SE"/>
                  </w:rPr>
                  <w:t>WEBBPLATS:</w:t>
                </w:r>
              </w:p>
            </w:sdtContent>
          </w:sdt>
          <w:sdt>
            <w:sdtPr>
              <w:id w:val="-720132143"/>
              <w:placeholder>
                <w:docPart w:val="FEDE8209DA6148C4BA94D706CEFF02AD"/>
              </w:placeholder>
              <w:temporary/>
              <w:showingPlcHdr/>
              <w15:appearance w15:val="hidden"/>
            </w:sdtPr>
            <w:sdtEndPr/>
            <w:sdtContent>
              <w:p w14:paraId="6DF0140C" w14:textId="77777777" w:rsidR="004D3011" w:rsidRDefault="00E4381A" w:rsidP="004D3011">
                <w:r>
                  <w:rPr>
                    <w:lang w:bidi="sv-SE"/>
                  </w:rPr>
                  <w:t>Ange webbplats här</w:t>
                </w:r>
              </w:p>
            </w:sdtContent>
          </w:sdt>
          <w:p w14:paraId="2E3DF404" w14:textId="77777777" w:rsidR="004D3011" w:rsidRDefault="004D3011" w:rsidP="004D3011"/>
          <w:sdt>
            <w:sdtPr>
              <w:id w:val="-240260293"/>
              <w:placeholder>
                <w:docPart w:val="16E3753F42BF4F0DB96D8A638D8E0D65"/>
              </w:placeholder>
              <w:temporary/>
              <w:showingPlcHdr/>
              <w15:appearance w15:val="hidden"/>
            </w:sdtPr>
            <w:sdtEndPr/>
            <w:sdtContent>
              <w:p w14:paraId="19C70769" w14:textId="77777777" w:rsidR="004D3011" w:rsidRDefault="004D3011" w:rsidP="004D3011">
                <w:r w:rsidRPr="004D3011">
                  <w:rPr>
                    <w:lang w:bidi="sv-SE"/>
                  </w:rPr>
                  <w:t>E-POST:</w:t>
                </w:r>
              </w:p>
            </w:sdtContent>
          </w:sdt>
          <w:sdt>
            <w:sdtPr>
              <w:rPr>
                <w:color w:val="DD8047" w:themeColor="accent2"/>
                <w:u w:val="single"/>
              </w:rPr>
              <w:id w:val="-1223903890"/>
              <w:placeholder>
                <w:docPart w:val="B94FD9CF01BF492ABC6B3C74823FA380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</w:rPr>
            </w:sdtEndPr>
            <w:sdtContent>
              <w:p w14:paraId="03740557" w14:textId="03DF1AB3" w:rsidR="00036450" w:rsidRDefault="00E4381A" w:rsidP="004D3011">
                <w:r w:rsidRPr="00B45D38">
                  <w:rPr>
                    <w:rStyle w:val="Hyperlink"/>
                    <w:color w:val="DD8047" w:themeColor="accent2"/>
                    <w:lang w:bidi="sv-SE"/>
                  </w:rPr>
                  <w:t>namn@example.com</w:t>
                </w:r>
                <w:hyperlink r:id="rId12" w:history="1"/>
              </w:p>
            </w:sdtContent>
          </w:sdt>
          <w:p w14:paraId="2110094A" w14:textId="30D4E431" w:rsidR="00B45D38" w:rsidRDefault="00B45D38" w:rsidP="004D3011"/>
          <w:p w14:paraId="72430B42" w14:textId="7C636343" w:rsidR="00B45D38" w:rsidRPr="00B45D38" w:rsidRDefault="00B45D38" w:rsidP="004D3011">
            <w:r>
              <w:t>LINKEDIN:</w:t>
            </w:r>
            <w:r>
              <w:br/>
            </w:r>
            <w:r w:rsidRPr="00B45D38">
              <w:rPr>
                <w:color w:val="DD8047" w:themeColor="accent2"/>
                <w:u w:val="single"/>
              </w:rPr>
              <w:t>https://minlinkedinprofil</w:t>
            </w:r>
          </w:p>
          <w:sdt>
            <w:sdtPr>
              <w:id w:val="-1444214663"/>
              <w:placeholder>
                <w:docPart w:val="53315FBFC2804FDEA36F2F2DA7EFCB18"/>
              </w:placeholder>
              <w:temporary/>
              <w:showingPlcHdr/>
              <w15:appearance w15:val="hidden"/>
            </w:sdtPr>
            <w:sdtEndPr/>
            <w:sdtContent>
              <w:p w14:paraId="14FD84F1" w14:textId="77777777" w:rsidR="004D3011" w:rsidRPr="00CB0055" w:rsidRDefault="00CB0055" w:rsidP="00CB0055">
                <w:pPr>
                  <w:pStyle w:val="Heading3"/>
                </w:pPr>
                <w:r w:rsidRPr="00CB0055">
                  <w:rPr>
                    <w:lang w:bidi="sv-SE"/>
                  </w:rPr>
                  <w:t>Intressen</w:t>
                </w:r>
              </w:p>
            </w:sdtContent>
          </w:sdt>
          <w:sdt>
            <w:sdtPr>
              <w:id w:val="1444813694"/>
              <w:placeholder>
                <w:docPart w:val="C5DA3D1F9A384C4E9B65A862C296CF37"/>
              </w:placeholder>
              <w:temporary/>
              <w:showingPlcHdr/>
              <w15:appearance w15:val="hidden"/>
            </w:sdtPr>
            <w:sdtEndPr/>
            <w:sdtContent>
              <w:p w14:paraId="5CE1DD14" w14:textId="77777777" w:rsidR="004D3011" w:rsidRDefault="004D3011" w:rsidP="004D3011">
                <w:r w:rsidRPr="004D3011">
                  <w:rPr>
                    <w:lang w:bidi="sv-SE"/>
                  </w:rPr>
                  <w:t xml:space="preserve">Intresse </w:t>
                </w:r>
                <w:r w:rsidR="00FF630E">
                  <w:rPr>
                    <w:lang w:bidi="sv-SE"/>
                  </w:rPr>
                  <w:t>#</w:t>
                </w:r>
                <w:r w:rsidRPr="004D3011">
                  <w:rPr>
                    <w:lang w:bidi="sv-SE"/>
                  </w:rPr>
                  <w:t>1</w:t>
                </w:r>
              </w:p>
            </w:sdtContent>
          </w:sdt>
          <w:sdt>
            <w:sdtPr>
              <w:id w:val="127826779"/>
              <w:placeholder>
                <w:docPart w:val="C1C33B95D4A64D23803561BC358CA36E"/>
              </w:placeholder>
              <w:temporary/>
              <w:showingPlcHdr/>
              <w15:appearance w15:val="hidden"/>
            </w:sdtPr>
            <w:sdtEndPr/>
            <w:sdtContent>
              <w:p w14:paraId="5FEB25B3" w14:textId="77777777" w:rsidR="004D3011" w:rsidRDefault="004D3011" w:rsidP="004D3011">
                <w:r w:rsidRPr="004D3011">
                  <w:rPr>
                    <w:lang w:bidi="sv-SE"/>
                  </w:rPr>
                  <w:t xml:space="preserve">Intresse </w:t>
                </w:r>
                <w:r w:rsidR="00FF630E">
                  <w:rPr>
                    <w:lang w:bidi="sv-SE"/>
                  </w:rPr>
                  <w:t>#</w:t>
                </w:r>
                <w:r w:rsidRPr="004D3011">
                  <w:rPr>
                    <w:lang w:bidi="sv-SE"/>
                  </w:rPr>
                  <w:t>2</w:t>
                </w:r>
              </w:p>
            </w:sdtContent>
          </w:sdt>
          <w:sdt>
            <w:sdtPr>
              <w:id w:val="-1460640448"/>
              <w:placeholder>
                <w:docPart w:val="217E120C4D0B48CA8D033106C08BF84E"/>
              </w:placeholder>
              <w:temporary/>
              <w:showingPlcHdr/>
              <w15:appearance w15:val="hidden"/>
            </w:sdtPr>
            <w:sdtEndPr/>
            <w:sdtContent>
              <w:p w14:paraId="5B123145" w14:textId="77777777" w:rsidR="004D3011" w:rsidRDefault="004D3011" w:rsidP="004D3011">
                <w:r w:rsidRPr="004D3011">
                  <w:rPr>
                    <w:lang w:bidi="sv-SE"/>
                  </w:rPr>
                  <w:t xml:space="preserve">Intresse </w:t>
                </w:r>
                <w:r w:rsidR="00FF630E">
                  <w:rPr>
                    <w:lang w:bidi="sv-SE"/>
                  </w:rPr>
                  <w:t>#</w:t>
                </w:r>
                <w:r w:rsidRPr="004D3011">
                  <w:rPr>
                    <w:lang w:bidi="sv-SE"/>
                  </w:rPr>
                  <w:t>3</w:t>
                </w:r>
              </w:p>
            </w:sdtContent>
          </w:sdt>
          <w:sdt>
            <w:sdtPr>
              <w:id w:val="-1376452077"/>
              <w:placeholder>
                <w:docPart w:val="78B69BC3AA914758A3589EBAF7980F65"/>
              </w:placeholder>
              <w:temporary/>
              <w:showingPlcHdr/>
              <w15:appearance w15:val="hidden"/>
            </w:sdtPr>
            <w:sdtEndPr/>
            <w:sdtContent>
              <w:p w14:paraId="63F91DD3" w14:textId="77777777" w:rsidR="004D3011" w:rsidRPr="004D3011" w:rsidRDefault="004D3011" w:rsidP="004D3011">
                <w:r w:rsidRPr="004D3011">
                  <w:rPr>
                    <w:lang w:bidi="sv-SE"/>
                  </w:rPr>
                  <w:t xml:space="preserve">Intresse </w:t>
                </w:r>
                <w:r w:rsidR="00FF630E">
                  <w:rPr>
                    <w:lang w:bidi="sv-SE"/>
                  </w:rPr>
                  <w:t>#</w:t>
                </w:r>
                <w:r w:rsidRPr="004D3011">
                  <w:rPr>
                    <w:lang w:bidi="sv-SE"/>
                  </w:rPr>
                  <w:t>4</w:t>
                </w:r>
              </w:p>
            </w:sdtContent>
          </w:sdt>
        </w:tc>
        <w:tc>
          <w:tcPr>
            <w:tcW w:w="720" w:type="dxa"/>
          </w:tcPr>
          <w:p w14:paraId="66FA07D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069FA7115BD740D686A7780741ABE5AC"/>
              </w:placeholder>
              <w:temporary/>
              <w:showingPlcHdr/>
              <w15:appearance w15:val="hidden"/>
            </w:sdtPr>
            <w:sdtEndPr/>
            <w:sdtContent>
              <w:p w14:paraId="210C6574" w14:textId="77777777" w:rsidR="001B2ABD" w:rsidRDefault="00E25A26" w:rsidP="00036450">
                <w:pPr>
                  <w:pStyle w:val="Heading2"/>
                </w:pPr>
                <w:r w:rsidRPr="00036450">
                  <w:rPr>
                    <w:lang w:bidi="sv-SE"/>
                  </w:rPr>
                  <w:t>UTBILDNING</w:t>
                </w:r>
              </w:p>
            </w:sdtContent>
          </w:sdt>
          <w:p w14:paraId="739CE782" w14:textId="0CEE92C1" w:rsidR="00036450" w:rsidRPr="00036450" w:rsidRDefault="00147402" w:rsidP="00B359E4">
            <w:pPr>
              <w:pStyle w:val="Heading4"/>
            </w:pPr>
            <w:r>
              <w:t>Nackademin - utbildning</w:t>
            </w:r>
          </w:p>
          <w:p w14:paraId="656A544B" w14:textId="736E8E02" w:rsidR="00036450" w:rsidRPr="00B359E4" w:rsidRDefault="00147402" w:rsidP="00B359E4">
            <w:pPr>
              <w:pStyle w:val="Date"/>
            </w:pPr>
            <w:r>
              <w:t>2021 augusti</w:t>
            </w:r>
            <w:r w:rsidR="00B45D38">
              <w:t xml:space="preserve"> </w:t>
            </w:r>
            <w:r w:rsidR="00036450" w:rsidRPr="00B359E4">
              <w:rPr>
                <w:lang w:bidi="sv-SE"/>
              </w:rPr>
              <w:t>–</w:t>
            </w:r>
            <w:r w:rsidR="00B45D38">
              <w:rPr>
                <w:lang w:bidi="sv-SE"/>
              </w:rPr>
              <w:t xml:space="preserve"> </w:t>
            </w:r>
            <w:sdt>
              <w:sdtPr>
                <w:id w:val="791475423"/>
                <w:placeholder>
                  <w:docPart w:val="7A09F634B1A24D7FAA6F8E5C89D8D6BB"/>
                </w:placeholder>
                <w:temporary/>
                <w:showingPlcHdr/>
                <w15:appearance w15:val="hidden"/>
              </w:sdtPr>
              <w:sdtEndPr/>
              <w:sdtContent>
                <w:r w:rsidR="00B45D38" w:rsidRPr="00036450">
                  <w:rPr>
                    <w:lang w:bidi="sv-SE"/>
                  </w:rPr>
                  <w:t>[till]</w:t>
                </w:r>
              </w:sdtContent>
            </w:sdt>
            <w:r w:rsidR="00B45D38">
              <w:rPr>
                <w:lang w:bidi="sv-SE"/>
              </w:rPr>
              <w:t xml:space="preserve"> (</w:t>
            </w:r>
            <w:r w:rsidR="00B45D38">
              <w:t>pågående)</w:t>
            </w:r>
          </w:p>
          <w:p w14:paraId="3B30BB01" w14:textId="76338846" w:rsidR="004D3011" w:rsidRDefault="00147402" w:rsidP="00036450">
            <w:r>
              <w:rPr>
                <w:lang w:bidi="sv-SE"/>
              </w:rPr>
              <w:t>Beskriv vad du lär dig under utbildningen (tips är att spana in sammanfattningen av din utbildning på Nackademin.se</w:t>
            </w:r>
          </w:p>
          <w:p w14:paraId="5782F592" w14:textId="77777777" w:rsidR="00036450" w:rsidRDefault="00036450" w:rsidP="00036450"/>
          <w:p w14:paraId="5613C492" w14:textId="77777777" w:rsidR="00036450" w:rsidRPr="00B359E4" w:rsidRDefault="00354CFF" w:rsidP="00B359E4">
            <w:pPr>
              <w:pStyle w:val="Heading4"/>
            </w:pPr>
            <w:sdt>
              <w:sdtPr>
                <w:id w:val="1241451579"/>
                <w:placeholder>
                  <w:docPart w:val="7F37BBBCD9D140BE9220F001F26AFFD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lang w:bidi="sv-SE"/>
                  </w:rPr>
                  <w:t>[Skolans namn]</w:t>
                </w:r>
              </w:sdtContent>
            </w:sdt>
          </w:p>
          <w:p w14:paraId="4F68E968" w14:textId="77777777" w:rsidR="00036450" w:rsidRPr="00B359E4" w:rsidRDefault="00354CFF" w:rsidP="00B359E4">
            <w:pPr>
              <w:pStyle w:val="Date"/>
            </w:pPr>
            <w:sdt>
              <w:sdtPr>
                <w:id w:val="-2093458329"/>
                <w:placeholder>
                  <w:docPart w:val="8C86B17B7E4E4F4F948D2507477E7AF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lang w:bidi="sv-SE"/>
                  </w:rPr>
                  <w:t>[Datum från]</w:t>
                </w:r>
              </w:sdtContent>
            </w:sdt>
            <w:r w:rsidR="00036450" w:rsidRPr="00B359E4">
              <w:rPr>
                <w:lang w:bidi="sv-SE"/>
              </w:rPr>
              <w:t>–</w:t>
            </w:r>
            <w:sdt>
              <w:sdtPr>
                <w:id w:val="856245324"/>
                <w:placeholder>
                  <w:docPart w:val="174E2112503E47E1A1080F6FFF19EC5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lang w:bidi="sv-SE"/>
                  </w:rPr>
                  <w:t>[till]</w:t>
                </w:r>
              </w:sdtContent>
            </w:sdt>
          </w:p>
          <w:sdt>
            <w:sdtPr>
              <w:id w:val="1702519894"/>
              <w:placeholder>
                <w:docPart w:val="F8C385C04C764ECD95B69977A88748F8"/>
              </w:placeholder>
              <w:temporary/>
              <w:showingPlcHdr/>
              <w15:appearance w15:val="hidden"/>
            </w:sdtPr>
            <w:sdtEndPr/>
            <w:sdtContent>
              <w:p w14:paraId="06CF28DB" w14:textId="77777777" w:rsidR="00036450" w:rsidRDefault="00036450" w:rsidP="00036450">
                <w:r w:rsidRPr="00036450">
                  <w:rPr>
                    <w:lang w:bidi="sv-SE"/>
                  </w:rPr>
                  <w:t>[Det går bra att skryta om betyg och utmärkelser. Du får även gärna sammanfatta din utbildning.]</w:t>
                </w:r>
              </w:p>
            </w:sdtContent>
          </w:sdt>
          <w:sdt>
            <w:sdtPr>
              <w:id w:val="1001553383"/>
              <w:placeholder>
                <w:docPart w:val="33AA85E5F9B44B57AC27B9A20B5C94BC"/>
              </w:placeholder>
              <w:temporary/>
              <w:showingPlcHdr/>
              <w15:appearance w15:val="hidden"/>
            </w:sdtPr>
            <w:sdtEndPr/>
            <w:sdtContent>
              <w:p w14:paraId="545F0684" w14:textId="77777777" w:rsidR="00036450" w:rsidRDefault="00036450" w:rsidP="00036450">
                <w:pPr>
                  <w:pStyle w:val="Heading2"/>
                </w:pPr>
                <w:r w:rsidRPr="00036450">
                  <w:rPr>
                    <w:lang w:bidi="sv-SE"/>
                  </w:rPr>
                  <w:t>ARBETSLIVSERFARENHET</w:t>
                </w:r>
              </w:p>
            </w:sdtContent>
          </w:sdt>
          <w:p w14:paraId="5C89CF31" w14:textId="77777777" w:rsidR="00036450" w:rsidRDefault="00354CFF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2B545AC55E0C48198BFE3685BD88D56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sv-SE"/>
                  </w:rPr>
                  <w:t>[Företagets namn]</w:t>
                </w:r>
              </w:sdtContent>
            </w:sdt>
            <w:r w:rsidR="00036450" w:rsidRPr="00036450">
              <w:rPr>
                <w:lang w:bidi="sv-SE"/>
              </w:rPr>
              <w:t xml:space="preserve">  </w:t>
            </w:r>
            <w:sdt>
              <w:sdtPr>
                <w:id w:val="-1167319978"/>
                <w:placeholder>
                  <w:docPart w:val="1046F064F6C34E72A7B9F4C1766EC94C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rPr>
                    <w:lang w:bidi="sv-SE"/>
                  </w:rPr>
                  <w:t>[Jobbtitel]</w:t>
                </w:r>
              </w:sdtContent>
            </w:sdt>
          </w:p>
          <w:p w14:paraId="2DDE7174" w14:textId="77777777" w:rsidR="00036450" w:rsidRPr="00036450" w:rsidRDefault="00354CFF" w:rsidP="00B359E4">
            <w:pPr>
              <w:pStyle w:val="Date"/>
            </w:pPr>
            <w:sdt>
              <w:sdtPr>
                <w:id w:val="157580464"/>
                <w:placeholder>
                  <w:docPart w:val="5DE480C7AB184EB78FF37E3B82B5B31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sv-SE"/>
                  </w:rPr>
                  <w:t>[Datum från]</w:t>
                </w:r>
              </w:sdtContent>
            </w:sdt>
            <w:r w:rsidR="00036450" w:rsidRPr="00036450">
              <w:rPr>
                <w:lang w:bidi="sv-SE"/>
              </w:rPr>
              <w:t>–</w:t>
            </w:r>
            <w:sdt>
              <w:sdtPr>
                <w:id w:val="-1101104884"/>
                <w:placeholder>
                  <w:docPart w:val="C76C9063391648558DC9C84D63A1452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sv-SE"/>
                  </w:rPr>
                  <w:t>[till]</w:t>
                </w:r>
              </w:sdtContent>
            </w:sdt>
          </w:p>
          <w:p w14:paraId="49B34323" w14:textId="77777777" w:rsidR="00036450" w:rsidRDefault="00354CFF" w:rsidP="00036450">
            <w:sdt>
              <w:sdtPr>
                <w:id w:val="2029511879"/>
                <w:placeholder>
                  <w:docPart w:val="76567083330F427F97B50BF80CB3969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sv-SE"/>
                  </w:rPr>
                  <w:t>[Beskriv dina ansvarsområden och de resultat du uppnått och deras inverkan. Använd exempel, men var kortfattad.]</w:t>
                </w:r>
              </w:sdtContent>
            </w:sdt>
            <w:r w:rsidR="00036450" w:rsidRPr="00036450">
              <w:rPr>
                <w:lang w:bidi="sv-SE"/>
              </w:rPr>
              <w:t xml:space="preserve"> </w:t>
            </w:r>
          </w:p>
          <w:p w14:paraId="7D2360F0" w14:textId="77777777" w:rsidR="004D3011" w:rsidRDefault="004D3011" w:rsidP="00036450"/>
          <w:p w14:paraId="514AE57A" w14:textId="77777777" w:rsidR="004D3011" w:rsidRPr="004D3011" w:rsidRDefault="00354CFF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4EAAD6D720264C989C5F039F2E80C9C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sv-SE"/>
                  </w:rPr>
                  <w:t>[Företagets namn]</w:t>
                </w:r>
              </w:sdtContent>
            </w:sdt>
            <w:r w:rsidR="004D3011" w:rsidRPr="004D3011">
              <w:rPr>
                <w:lang w:bidi="sv-SE"/>
              </w:rPr>
              <w:t xml:space="preserve">  </w:t>
            </w:r>
            <w:sdt>
              <w:sdtPr>
                <w:id w:val="1901015838"/>
                <w:placeholder>
                  <w:docPart w:val="367F73818B424A96AB656A883E9CDE60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rPr>
                    <w:lang w:bidi="sv-SE"/>
                  </w:rPr>
                  <w:t>[Jobbtitel]</w:t>
                </w:r>
              </w:sdtContent>
            </w:sdt>
          </w:p>
          <w:p w14:paraId="415250C3" w14:textId="77777777" w:rsidR="004D3011" w:rsidRPr="004D3011" w:rsidRDefault="00354CFF" w:rsidP="00B359E4">
            <w:pPr>
              <w:pStyle w:val="Date"/>
            </w:pPr>
            <w:sdt>
              <w:sdtPr>
                <w:id w:val="1427539568"/>
                <w:placeholder>
                  <w:docPart w:val="9FD556E48AB24D1EA438A9C95ECFACE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sv-SE"/>
                  </w:rPr>
                  <w:t>[Datum från]</w:t>
                </w:r>
              </w:sdtContent>
            </w:sdt>
            <w:r w:rsidR="004D3011" w:rsidRPr="004D3011">
              <w:rPr>
                <w:lang w:bidi="sv-SE"/>
              </w:rPr>
              <w:t>–</w:t>
            </w:r>
            <w:sdt>
              <w:sdtPr>
                <w:id w:val="-1046213544"/>
                <w:placeholder>
                  <w:docPart w:val="7B3E91A209D24992BF5FF53FCF23AB5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sv-SE"/>
                  </w:rPr>
                  <w:t>[till]</w:t>
                </w:r>
              </w:sdtContent>
            </w:sdt>
          </w:p>
          <w:p w14:paraId="0DF121B5" w14:textId="77777777" w:rsidR="004D3011" w:rsidRPr="004D3011" w:rsidRDefault="00354CFF" w:rsidP="004D3011">
            <w:sdt>
              <w:sdtPr>
                <w:id w:val="-448162616"/>
                <w:placeholder>
                  <w:docPart w:val="82C0ABCFBE4248EBB9F076B423A34EF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rPr>
                    <w:lang w:bidi="sv-SE"/>
                  </w:rPr>
                  <w:t>[Beskriv dina ansvarsområden och de resultat du uppnått och deras inverkan. Använd exempel, men var kortfattad.]</w:t>
                </w:r>
              </w:sdtContent>
            </w:sdt>
            <w:r w:rsidR="00036450" w:rsidRPr="004D3011">
              <w:rPr>
                <w:lang w:bidi="sv-SE"/>
              </w:rPr>
              <w:t xml:space="preserve"> </w:t>
            </w:r>
          </w:p>
          <w:p w14:paraId="76A6E090" w14:textId="77777777" w:rsidR="004D3011" w:rsidRDefault="004D3011" w:rsidP="00036450"/>
          <w:p w14:paraId="7B01DCE9" w14:textId="77777777" w:rsidR="004D3011" w:rsidRPr="004D3011" w:rsidRDefault="00354CFF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DE655AC63A58455FB2ECFC2CC39313F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sv-SE"/>
                  </w:rPr>
                  <w:t>[Företagets namn]</w:t>
                </w:r>
              </w:sdtContent>
            </w:sdt>
            <w:r w:rsidR="004D3011" w:rsidRPr="004D3011">
              <w:rPr>
                <w:lang w:bidi="sv-SE"/>
              </w:rPr>
              <w:t xml:space="preserve">  </w:t>
            </w:r>
            <w:sdt>
              <w:sdtPr>
                <w:id w:val="1107463904"/>
                <w:placeholder>
                  <w:docPart w:val="5E3CF592CFFF49DE8E18D2F51340E4C0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rPr>
                    <w:lang w:bidi="sv-SE"/>
                  </w:rPr>
                  <w:t>[Jobbtitel]</w:t>
                </w:r>
              </w:sdtContent>
            </w:sdt>
          </w:p>
          <w:p w14:paraId="1184C65E" w14:textId="77777777" w:rsidR="004D3011" w:rsidRPr="004D3011" w:rsidRDefault="00354CFF" w:rsidP="00B359E4">
            <w:pPr>
              <w:pStyle w:val="Date"/>
            </w:pPr>
            <w:sdt>
              <w:sdtPr>
                <w:id w:val="-1949918139"/>
                <w:placeholder>
                  <w:docPart w:val="9518559F0C244FB082FC9C950A1E84D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sv-SE"/>
                  </w:rPr>
                  <w:t>[Datum från]</w:t>
                </w:r>
              </w:sdtContent>
            </w:sdt>
            <w:r w:rsidR="004D3011" w:rsidRPr="004D3011">
              <w:rPr>
                <w:lang w:bidi="sv-SE"/>
              </w:rPr>
              <w:t>–</w:t>
            </w:r>
            <w:sdt>
              <w:sdtPr>
                <w:id w:val="1482970291"/>
                <w:placeholder>
                  <w:docPart w:val="8D9B765779764D04AE1786B91677DF8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sv-SE"/>
                  </w:rPr>
                  <w:t>[till]</w:t>
                </w:r>
              </w:sdtContent>
            </w:sdt>
          </w:p>
          <w:p w14:paraId="2DBAB108" w14:textId="77777777" w:rsidR="004D3011" w:rsidRPr="004D3011" w:rsidRDefault="00354CFF" w:rsidP="004D3011">
            <w:sdt>
              <w:sdtPr>
                <w:id w:val="-1480993500"/>
                <w:placeholder>
                  <w:docPart w:val="0269DFBDDC2B4837A96F74E460334C5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rPr>
                    <w:lang w:bidi="sv-SE"/>
                  </w:rPr>
                  <w:t>[Beskriv dina ansvarsområden och de resultat du uppnått och deras inverkan. Använd exempel, men var kortfattad.]</w:t>
                </w:r>
              </w:sdtContent>
            </w:sdt>
            <w:r w:rsidR="00036450" w:rsidRPr="004D3011">
              <w:rPr>
                <w:lang w:bidi="sv-SE"/>
              </w:rPr>
              <w:t xml:space="preserve"> </w:t>
            </w:r>
          </w:p>
          <w:p w14:paraId="6E26522D" w14:textId="77777777" w:rsidR="004D3011" w:rsidRDefault="004D3011" w:rsidP="00036450"/>
          <w:sdt>
            <w:sdtPr>
              <w:id w:val="1669594239"/>
              <w:placeholder>
                <w:docPart w:val="E9F4AD08BE6140019A66A9F6A9C42B7E"/>
              </w:placeholder>
              <w:temporary/>
              <w:showingPlcHdr/>
              <w15:appearance w15:val="hidden"/>
            </w:sdtPr>
            <w:sdtEndPr/>
            <w:sdtContent>
              <w:p w14:paraId="4F2B731F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lang w:bidi="sv-SE"/>
                  </w:rPr>
                  <w:t>KOMPETENSER</w:t>
                </w:r>
              </w:p>
            </w:sdtContent>
          </w:sdt>
          <w:p w14:paraId="50EC3FF5" w14:textId="6B95416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bidi="sv-SE"/>
              </w:rPr>
              <w:drawing>
                <wp:inline distT="0" distB="0" distL="0" distR="0" wp14:anchorId="5A7E84D2" wp14:editId="42BA53FD">
                  <wp:extent cx="3756660" cy="1257300"/>
                  <wp:effectExtent l="0" t="0" r="0" b="0"/>
                  <wp:docPr id="12" name="Diagram 12" descr="kompetensdiagram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4BF0DE41" w14:textId="77777777" w:rsidR="0043117B" w:rsidRDefault="00354CFF" w:rsidP="000C45FF">
      <w:pPr>
        <w:tabs>
          <w:tab w:val="left" w:pos="990"/>
        </w:tabs>
      </w:pPr>
    </w:p>
    <w:sectPr w:rsidR="0043117B" w:rsidSect="00AE7882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49AF4" w14:textId="77777777" w:rsidR="00ED1AE7" w:rsidRDefault="00ED1AE7" w:rsidP="000C45FF">
      <w:r>
        <w:separator/>
      </w:r>
    </w:p>
  </w:endnote>
  <w:endnote w:type="continuationSeparator" w:id="0">
    <w:p w14:paraId="3082BE0F" w14:textId="77777777" w:rsidR="00ED1AE7" w:rsidRDefault="00ED1AE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2E0D" w14:textId="77777777" w:rsidR="00ED1AE7" w:rsidRDefault="00ED1AE7" w:rsidP="000C45FF">
      <w:r>
        <w:separator/>
      </w:r>
    </w:p>
  </w:footnote>
  <w:footnote w:type="continuationSeparator" w:id="0">
    <w:p w14:paraId="24979164" w14:textId="77777777" w:rsidR="00ED1AE7" w:rsidRDefault="00ED1AE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EB6E" w14:textId="77777777" w:rsidR="000C45FF" w:rsidRDefault="000C45FF">
    <w:pPr>
      <w:pStyle w:val="Header"/>
    </w:pPr>
    <w:r>
      <w:rPr>
        <w:noProof/>
        <w:lang w:bidi="sv-SE"/>
      </w:rPr>
      <w:drawing>
        <wp:anchor distT="0" distB="0" distL="114300" distR="114300" simplePos="0" relativeHeight="251658240" behindDoc="1" locked="0" layoutInCell="1" allowOverlap="1" wp14:anchorId="24721E6A" wp14:editId="49058A8F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46DD"/>
    <w:multiLevelType w:val="hybridMultilevel"/>
    <w:tmpl w:val="B00689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45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AF"/>
    <w:rsid w:val="00000876"/>
    <w:rsid w:val="00036450"/>
    <w:rsid w:val="00094499"/>
    <w:rsid w:val="000C45FF"/>
    <w:rsid w:val="000E3FD1"/>
    <w:rsid w:val="00112054"/>
    <w:rsid w:val="00147402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3A8B"/>
    <w:rsid w:val="0030481B"/>
    <w:rsid w:val="003156FC"/>
    <w:rsid w:val="003254B5"/>
    <w:rsid w:val="00354CFF"/>
    <w:rsid w:val="0037121F"/>
    <w:rsid w:val="00392AE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93DAF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AE541A"/>
    <w:rsid w:val="00AE7882"/>
    <w:rsid w:val="00B20152"/>
    <w:rsid w:val="00B359E4"/>
    <w:rsid w:val="00B45D38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D1AE7"/>
    <w:rsid w:val="00F60274"/>
    <w:rsid w:val="00F77FB9"/>
    <w:rsid w:val="00FB068F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F658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4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mailgoeshere@example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.bylund.mercedes\AppData\Local\Microsoft\Office\16.0\DTS\sv-SE%7b3ECA3EFC-9F8B-48D4-9BFE-107392D5A5B9%7d\%7b87138B37-2157-4096-A235-3047E13DE891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376744235570958"/>
          <c:y val="0"/>
          <c:w val="0.7168639163512269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sv-S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Kompetens #5</c:v>
                </c:pt>
                <c:pt idx="1">
                  <c:v>Kompetens #4</c:v>
                </c:pt>
                <c:pt idx="2">
                  <c:v>Kompetens #3</c:v>
                </c:pt>
                <c:pt idx="3">
                  <c:v>Kompetens #2</c:v>
                </c:pt>
                <c:pt idx="4">
                  <c:v>Kompetens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CD98D868BC4AF18CA5125E87A4C59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8EA0910-B0B3-4981-944D-BFF1A70135D7}"/>
      </w:docPartPr>
      <w:docPartBody>
        <w:p w:rsidR="007D2816" w:rsidRDefault="00CA27B9">
          <w:pPr>
            <w:pStyle w:val="31CD98D868BC4AF18CA5125E87A4C597"/>
          </w:pPr>
          <w:r w:rsidRPr="00FF630E">
            <w:rPr>
              <w:spacing w:val="25"/>
              <w:w w:val="83"/>
              <w:lang w:bidi="sv-SE"/>
            </w:rPr>
            <w:t>JOBBTITEL HÄ</w:t>
          </w:r>
          <w:r w:rsidRPr="00FF630E">
            <w:rPr>
              <w:spacing w:val="34"/>
              <w:w w:val="83"/>
              <w:lang w:bidi="sv-SE"/>
            </w:rPr>
            <w:t>R</w:t>
          </w:r>
        </w:p>
      </w:docPartBody>
    </w:docPart>
    <w:docPart>
      <w:docPartPr>
        <w:name w:val="6AEC45D8C9044B18BC53371A60E644F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529AABD-6377-4888-A1C3-E0FCDD78D01F}"/>
      </w:docPartPr>
      <w:docPartBody>
        <w:p w:rsidR="007D2816" w:rsidRDefault="00CA27B9">
          <w:pPr>
            <w:pStyle w:val="6AEC45D8C9044B18BC53371A60E644F9"/>
          </w:pPr>
          <w:r w:rsidRPr="00D5459D">
            <w:rPr>
              <w:lang w:bidi="sv-SE"/>
            </w:rPr>
            <w:t>Profil</w:t>
          </w:r>
        </w:p>
      </w:docPartBody>
    </w:docPart>
    <w:docPart>
      <w:docPartPr>
        <w:name w:val="5D24BD6C193A428292DC5BFFA12ACE4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24C4C0C-A898-447D-83C1-E5864E0A3C89}"/>
      </w:docPartPr>
      <w:docPartBody>
        <w:p w:rsidR="007D2816" w:rsidRDefault="00CA27B9">
          <w:pPr>
            <w:pStyle w:val="5D24BD6C193A428292DC5BFFA12ACE4B"/>
          </w:pPr>
          <w:r w:rsidRPr="00CB0055">
            <w:rPr>
              <w:lang w:bidi="sv-SE"/>
            </w:rPr>
            <w:t>Kontakt</w:t>
          </w:r>
        </w:p>
      </w:docPartBody>
    </w:docPart>
    <w:docPart>
      <w:docPartPr>
        <w:name w:val="61C2CD333A27414FABDC5F90074038E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86890A3-CC72-4F52-8296-9272E24C9010}"/>
      </w:docPartPr>
      <w:docPartBody>
        <w:p w:rsidR="007D2816" w:rsidRDefault="00CA27B9">
          <w:pPr>
            <w:pStyle w:val="61C2CD333A27414FABDC5F90074038EE"/>
          </w:pPr>
          <w:r w:rsidRPr="004D3011">
            <w:rPr>
              <w:lang w:bidi="sv-SE"/>
            </w:rPr>
            <w:t>TELEFON:</w:t>
          </w:r>
        </w:p>
      </w:docPartBody>
    </w:docPart>
    <w:docPart>
      <w:docPartPr>
        <w:name w:val="45DF290818804898A7E94275A1F08A8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EEBD40A-E5DC-4298-AD6F-9FE5CB1BEAC7}"/>
      </w:docPartPr>
      <w:docPartBody>
        <w:p w:rsidR="007D2816" w:rsidRDefault="00CA27B9">
          <w:pPr>
            <w:pStyle w:val="45DF290818804898A7E94275A1F08A88"/>
          </w:pPr>
          <w:r>
            <w:rPr>
              <w:lang w:bidi="sv-SE"/>
            </w:rPr>
            <w:t>678-555-0103</w:t>
          </w:r>
        </w:p>
      </w:docPartBody>
    </w:docPart>
    <w:docPart>
      <w:docPartPr>
        <w:name w:val="64E4A10C65DD410DBE25FF930E0FE3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1378C0C-3123-48C3-BB53-DA7C3AF5F66F}"/>
      </w:docPartPr>
      <w:docPartBody>
        <w:p w:rsidR="007D2816" w:rsidRDefault="00CA27B9">
          <w:pPr>
            <w:pStyle w:val="64E4A10C65DD410DBE25FF930E0FE305"/>
          </w:pPr>
          <w:r w:rsidRPr="004D3011">
            <w:rPr>
              <w:lang w:bidi="sv-SE"/>
            </w:rPr>
            <w:t>WEBBPLATS:</w:t>
          </w:r>
        </w:p>
      </w:docPartBody>
    </w:docPart>
    <w:docPart>
      <w:docPartPr>
        <w:name w:val="FEDE8209DA6148C4BA94D706CEFF02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65D98ED-01A3-42B4-864B-528181CB2539}"/>
      </w:docPartPr>
      <w:docPartBody>
        <w:p w:rsidR="007D2816" w:rsidRDefault="00CA27B9">
          <w:pPr>
            <w:pStyle w:val="FEDE8209DA6148C4BA94D706CEFF02AD"/>
          </w:pPr>
          <w:r>
            <w:rPr>
              <w:lang w:bidi="sv-SE"/>
            </w:rPr>
            <w:t>Ange webbplats här</w:t>
          </w:r>
        </w:p>
      </w:docPartBody>
    </w:docPart>
    <w:docPart>
      <w:docPartPr>
        <w:name w:val="16E3753F42BF4F0DB96D8A638D8E0D6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F1A8AB5-6038-4A3B-8E0C-E5054976AB66}"/>
      </w:docPartPr>
      <w:docPartBody>
        <w:p w:rsidR="007D2816" w:rsidRDefault="00CA27B9">
          <w:pPr>
            <w:pStyle w:val="16E3753F42BF4F0DB96D8A638D8E0D65"/>
          </w:pPr>
          <w:r w:rsidRPr="004D3011">
            <w:rPr>
              <w:lang w:bidi="sv-SE"/>
            </w:rPr>
            <w:t>E-POST:</w:t>
          </w:r>
        </w:p>
      </w:docPartBody>
    </w:docPart>
    <w:docPart>
      <w:docPartPr>
        <w:name w:val="B94FD9CF01BF492ABC6B3C74823FA38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89C755-0E37-4348-8F89-479400759EA9}"/>
      </w:docPartPr>
      <w:docPartBody>
        <w:p w:rsidR="007D2816" w:rsidRDefault="00CA27B9">
          <w:pPr>
            <w:pStyle w:val="B94FD9CF01BF492ABC6B3C74823FA380"/>
          </w:pPr>
          <w:r w:rsidRPr="00E4381A">
            <w:rPr>
              <w:rStyle w:val="Hyperlink"/>
              <w:lang w:bidi="sv-SE"/>
            </w:rPr>
            <w:t>namn@example.com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53315FBFC2804FDEA36F2F2DA7EFCB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B1EE641-62FD-41FD-A57B-7CEC58C43755}"/>
      </w:docPartPr>
      <w:docPartBody>
        <w:p w:rsidR="007D2816" w:rsidRDefault="00CA27B9">
          <w:pPr>
            <w:pStyle w:val="53315FBFC2804FDEA36F2F2DA7EFCB18"/>
          </w:pPr>
          <w:r w:rsidRPr="00CB0055">
            <w:rPr>
              <w:lang w:bidi="sv-SE"/>
            </w:rPr>
            <w:t>Intressen</w:t>
          </w:r>
        </w:p>
      </w:docPartBody>
    </w:docPart>
    <w:docPart>
      <w:docPartPr>
        <w:name w:val="C5DA3D1F9A384C4E9B65A862C296CF3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25B0B3B-9A38-46AE-B1EE-92794820F5D1}"/>
      </w:docPartPr>
      <w:docPartBody>
        <w:p w:rsidR="007D2816" w:rsidRDefault="00CA27B9">
          <w:pPr>
            <w:pStyle w:val="C5DA3D1F9A384C4E9B65A862C296CF37"/>
          </w:pPr>
          <w:r w:rsidRPr="004D3011">
            <w:rPr>
              <w:lang w:bidi="sv-SE"/>
            </w:rPr>
            <w:t xml:space="preserve">Intresse </w:t>
          </w:r>
          <w:r>
            <w:rPr>
              <w:lang w:bidi="sv-SE"/>
            </w:rPr>
            <w:t>#</w:t>
          </w:r>
          <w:r w:rsidRPr="004D3011">
            <w:rPr>
              <w:lang w:bidi="sv-SE"/>
            </w:rPr>
            <w:t>1</w:t>
          </w:r>
        </w:p>
      </w:docPartBody>
    </w:docPart>
    <w:docPart>
      <w:docPartPr>
        <w:name w:val="C1C33B95D4A64D23803561BC358CA36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E6D64ED-6EE1-4EB9-8DDF-9FB6C6B410C2}"/>
      </w:docPartPr>
      <w:docPartBody>
        <w:p w:rsidR="007D2816" w:rsidRDefault="00CA27B9">
          <w:pPr>
            <w:pStyle w:val="C1C33B95D4A64D23803561BC358CA36E"/>
          </w:pPr>
          <w:r w:rsidRPr="004D3011">
            <w:rPr>
              <w:lang w:bidi="sv-SE"/>
            </w:rPr>
            <w:t xml:space="preserve">Intresse </w:t>
          </w:r>
          <w:r>
            <w:rPr>
              <w:lang w:bidi="sv-SE"/>
            </w:rPr>
            <w:t>#</w:t>
          </w:r>
          <w:r w:rsidRPr="004D3011">
            <w:rPr>
              <w:lang w:bidi="sv-SE"/>
            </w:rPr>
            <w:t>2</w:t>
          </w:r>
        </w:p>
      </w:docPartBody>
    </w:docPart>
    <w:docPart>
      <w:docPartPr>
        <w:name w:val="217E120C4D0B48CA8D033106C08BF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44B3D8B-B605-4F8C-9113-F3AA329D7155}"/>
      </w:docPartPr>
      <w:docPartBody>
        <w:p w:rsidR="007D2816" w:rsidRDefault="00CA27B9">
          <w:pPr>
            <w:pStyle w:val="217E120C4D0B48CA8D033106C08BF84E"/>
          </w:pPr>
          <w:r w:rsidRPr="004D3011">
            <w:rPr>
              <w:lang w:bidi="sv-SE"/>
            </w:rPr>
            <w:t xml:space="preserve">Intresse </w:t>
          </w:r>
          <w:r>
            <w:rPr>
              <w:lang w:bidi="sv-SE"/>
            </w:rPr>
            <w:t>#</w:t>
          </w:r>
          <w:r w:rsidRPr="004D3011">
            <w:rPr>
              <w:lang w:bidi="sv-SE"/>
            </w:rPr>
            <w:t>3</w:t>
          </w:r>
        </w:p>
      </w:docPartBody>
    </w:docPart>
    <w:docPart>
      <w:docPartPr>
        <w:name w:val="78B69BC3AA914758A3589EBAF7980F6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1B62EBF-7FB4-43EF-A302-BF165158B32B}"/>
      </w:docPartPr>
      <w:docPartBody>
        <w:p w:rsidR="007D2816" w:rsidRDefault="00CA27B9">
          <w:pPr>
            <w:pStyle w:val="78B69BC3AA914758A3589EBAF7980F65"/>
          </w:pPr>
          <w:r w:rsidRPr="004D3011">
            <w:rPr>
              <w:lang w:bidi="sv-SE"/>
            </w:rPr>
            <w:t xml:space="preserve">Intresse </w:t>
          </w:r>
          <w:r>
            <w:rPr>
              <w:lang w:bidi="sv-SE"/>
            </w:rPr>
            <w:t>#</w:t>
          </w:r>
          <w:r w:rsidRPr="004D3011">
            <w:rPr>
              <w:lang w:bidi="sv-SE"/>
            </w:rPr>
            <w:t>4</w:t>
          </w:r>
        </w:p>
      </w:docPartBody>
    </w:docPart>
    <w:docPart>
      <w:docPartPr>
        <w:name w:val="069FA7115BD740D686A7780741ABE5A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6CFC412-46E1-4EF9-B14E-9D8DE9FA59B7}"/>
      </w:docPartPr>
      <w:docPartBody>
        <w:p w:rsidR="007D2816" w:rsidRDefault="00CA27B9">
          <w:pPr>
            <w:pStyle w:val="069FA7115BD740D686A7780741ABE5AC"/>
          </w:pPr>
          <w:r w:rsidRPr="00036450">
            <w:rPr>
              <w:lang w:bidi="sv-SE"/>
            </w:rPr>
            <w:t>UTBILDNING</w:t>
          </w:r>
        </w:p>
      </w:docPartBody>
    </w:docPart>
    <w:docPart>
      <w:docPartPr>
        <w:name w:val="7F37BBBCD9D140BE9220F001F26AFFD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967C34B-3F37-4BD2-BD6B-9FDE77233882}"/>
      </w:docPartPr>
      <w:docPartBody>
        <w:p w:rsidR="007D2816" w:rsidRDefault="00CA27B9">
          <w:pPr>
            <w:pStyle w:val="7F37BBBCD9D140BE9220F001F26AFFD4"/>
          </w:pPr>
          <w:r w:rsidRPr="00B359E4">
            <w:rPr>
              <w:lang w:bidi="sv-SE"/>
            </w:rPr>
            <w:t>[Skolans namn]</w:t>
          </w:r>
        </w:p>
      </w:docPartBody>
    </w:docPart>
    <w:docPart>
      <w:docPartPr>
        <w:name w:val="8C86B17B7E4E4F4F948D2507477E7AF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22EDFF-04F8-4704-8FE9-81892C456CFD}"/>
      </w:docPartPr>
      <w:docPartBody>
        <w:p w:rsidR="007D2816" w:rsidRDefault="00CA27B9">
          <w:pPr>
            <w:pStyle w:val="8C86B17B7E4E4F4F948D2507477E7AFB"/>
          </w:pPr>
          <w:r w:rsidRPr="00B359E4">
            <w:rPr>
              <w:lang w:bidi="sv-SE"/>
            </w:rPr>
            <w:t>[Datum från]</w:t>
          </w:r>
        </w:p>
      </w:docPartBody>
    </w:docPart>
    <w:docPart>
      <w:docPartPr>
        <w:name w:val="174E2112503E47E1A1080F6FFF19EC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DC91C32-7E69-4DF7-9072-EC5A52D28A39}"/>
      </w:docPartPr>
      <w:docPartBody>
        <w:p w:rsidR="007D2816" w:rsidRDefault="00CA27B9">
          <w:pPr>
            <w:pStyle w:val="174E2112503E47E1A1080F6FFF19EC57"/>
          </w:pPr>
          <w:r w:rsidRPr="00B359E4">
            <w:rPr>
              <w:lang w:bidi="sv-SE"/>
            </w:rPr>
            <w:t>[till]</w:t>
          </w:r>
        </w:p>
      </w:docPartBody>
    </w:docPart>
    <w:docPart>
      <w:docPartPr>
        <w:name w:val="F8C385C04C764ECD95B69977A88748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58A3018-615F-4803-A6FC-7454DA629BF6}"/>
      </w:docPartPr>
      <w:docPartBody>
        <w:p w:rsidR="007D2816" w:rsidRDefault="00CA27B9">
          <w:pPr>
            <w:pStyle w:val="F8C385C04C764ECD95B69977A88748F8"/>
          </w:pPr>
          <w:r w:rsidRPr="00036450">
            <w:rPr>
              <w:lang w:bidi="sv-SE"/>
            </w:rPr>
            <w:t>[Det går bra att skryta om betyg och utmärkelser. Du får även gärna sammanfatta din utbildning.]</w:t>
          </w:r>
        </w:p>
      </w:docPartBody>
    </w:docPart>
    <w:docPart>
      <w:docPartPr>
        <w:name w:val="33AA85E5F9B44B57AC27B9A20B5C94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E9413E4-DCE1-4407-A5C6-948B4FE13EB1}"/>
      </w:docPartPr>
      <w:docPartBody>
        <w:p w:rsidR="007D2816" w:rsidRDefault="00CA27B9">
          <w:pPr>
            <w:pStyle w:val="33AA85E5F9B44B57AC27B9A20B5C94BC"/>
          </w:pPr>
          <w:r w:rsidRPr="00036450">
            <w:rPr>
              <w:lang w:bidi="sv-SE"/>
            </w:rPr>
            <w:t>ARBETSLIVSERFARENHE</w:t>
          </w:r>
          <w:r w:rsidRPr="00036450">
            <w:rPr>
              <w:lang w:bidi="sv-SE"/>
            </w:rPr>
            <w:t>T</w:t>
          </w:r>
        </w:p>
      </w:docPartBody>
    </w:docPart>
    <w:docPart>
      <w:docPartPr>
        <w:name w:val="2B545AC55E0C48198BFE3685BD88D56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2B554E7-988D-48D6-9425-6C0DBB6372AA}"/>
      </w:docPartPr>
      <w:docPartBody>
        <w:p w:rsidR="007D2816" w:rsidRDefault="00CA27B9">
          <w:pPr>
            <w:pStyle w:val="2B545AC55E0C48198BFE3685BD88D562"/>
          </w:pPr>
          <w:r w:rsidRPr="00036450">
            <w:rPr>
              <w:lang w:bidi="sv-SE"/>
            </w:rPr>
            <w:t>[Företagets namn]</w:t>
          </w:r>
        </w:p>
      </w:docPartBody>
    </w:docPart>
    <w:docPart>
      <w:docPartPr>
        <w:name w:val="1046F064F6C34E72A7B9F4C1766EC9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6A5951D-9E00-4724-9B04-A5B1515FE985}"/>
      </w:docPartPr>
      <w:docPartBody>
        <w:p w:rsidR="007D2816" w:rsidRDefault="00CA27B9">
          <w:pPr>
            <w:pStyle w:val="1046F064F6C34E72A7B9F4C1766EC94C"/>
          </w:pPr>
          <w:r w:rsidRPr="00036450">
            <w:rPr>
              <w:lang w:bidi="sv-SE"/>
            </w:rPr>
            <w:t>[Jobbtitel]</w:t>
          </w:r>
        </w:p>
      </w:docPartBody>
    </w:docPart>
    <w:docPart>
      <w:docPartPr>
        <w:name w:val="5DE480C7AB184EB78FF37E3B82B5B31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DBF69A2-40C0-467F-A9A4-D5A3565A14AB}"/>
      </w:docPartPr>
      <w:docPartBody>
        <w:p w:rsidR="007D2816" w:rsidRDefault="00CA27B9">
          <w:pPr>
            <w:pStyle w:val="5DE480C7AB184EB78FF37E3B82B5B31A"/>
          </w:pPr>
          <w:r w:rsidRPr="00036450">
            <w:rPr>
              <w:lang w:bidi="sv-SE"/>
            </w:rPr>
            <w:t>[Datum från]</w:t>
          </w:r>
        </w:p>
      </w:docPartBody>
    </w:docPart>
    <w:docPart>
      <w:docPartPr>
        <w:name w:val="C76C9063391648558DC9C84D63A1452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3AAE870-7E0A-4790-95F0-00188673784A}"/>
      </w:docPartPr>
      <w:docPartBody>
        <w:p w:rsidR="007D2816" w:rsidRDefault="00CA27B9">
          <w:pPr>
            <w:pStyle w:val="C76C9063391648558DC9C84D63A14523"/>
          </w:pPr>
          <w:r w:rsidRPr="00036450">
            <w:rPr>
              <w:lang w:bidi="sv-SE"/>
            </w:rPr>
            <w:t>[till]</w:t>
          </w:r>
        </w:p>
      </w:docPartBody>
    </w:docPart>
    <w:docPart>
      <w:docPartPr>
        <w:name w:val="76567083330F427F97B50BF80CB3969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9CC659B-85DA-4A0F-AD90-22A07604C003}"/>
      </w:docPartPr>
      <w:docPartBody>
        <w:p w:rsidR="007D2816" w:rsidRDefault="00CA27B9">
          <w:pPr>
            <w:pStyle w:val="76567083330F427F97B50BF80CB39692"/>
          </w:pPr>
          <w:r w:rsidRPr="00036450">
            <w:rPr>
              <w:lang w:bidi="sv-SE"/>
            </w:rPr>
            <w:t>[Beskriv dina ansvarsområden och de resultat du uppnått och deras inverkan. Använd exempel, men var kortfattad.]</w:t>
          </w:r>
        </w:p>
      </w:docPartBody>
    </w:docPart>
    <w:docPart>
      <w:docPartPr>
        <w:name w:val="4EAAD6D720264C989C5F039F2E80C9C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B0FB93A-959D-4E3A-A053-10AF15D1C763}"/>
      </w:docPartPr>
      <w:docPartBody>
        <w:p w:rsidR="007D2816" w:rsidRDefault="00CA27B9">
          <w:pPr>
            <w:pStyle w:val="4EAAD6D720264C989C5F039F2E80C9C9"/>
          </w:pPr>
          <w:r w:rsidRPr="004D3011">
            <w:rPr>
              <w:lang w:bidi="sv-SE"/>
            </w:rPr>
            <w:t>[Företagets namn]</w:t>
          </w:r>
        </w:p>
      </w:docPartBody>
    </w:docPart>
    <w:docPart>
      <w:docPartPr>
        <w:name w:val="367F73818B424A96AB656A883E9CDE6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90AEEE5-4664-46FC-BA62-43417ECF1747}"/>
      </w:docPartPr>
      <w:docPartBody>
        <w:p w:rsidR="007D2816" w:rsidRDefault="00CA27B9">
          <w:pPr>
            <w:pStyle w:val="367F73818B424A96AB656A883E9CDE60"/>
          </w:pPr>
          <w:r w:rsidRPr="004D3011">
            <w:rPr>
              <w:lang w:bidi="sv-SE"/>
            </w:rPr>
            <w:t>[Jobbtitel]</w:t>
          </w:r>
        </w:p>
      </w:docPartBody>
    </w:docPart>
    <w:docPart>
      <w:docPartPr>
        <w:name w:val="9FD556E48AB24D1EA438A9C95ECFACE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A190628-968A-4BC7-8357-CC9F9291F3BC}"/>
      </w:docPartPr>
      <w:docPartBody>
        <w:p w:rsidR="007D2816" w:rsidRDefault="00CA27B9">
          <w:pPr>
            <w:pStyle w:val="9FD556E48AB24D1EA438A9C95ECFACE2"/>
          </w:pPr>
          <w:r w:rsidRPr="004D3011">
            <w:rPr>
              <w:lang w:bidi="sv-SE"/>
            </w:rPr>
            <w:t>[Datum från]</w:t>
          </w:r>
        </w:p>
      </w:docPartBody>
    </w:docPart>
    <w:docPart>
      <w:docPartPr>
        <w:name w:val="7B3E91A209D24992BF5FF53FCF23AB5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5E5D968-25DA-4BF1-BA9E-97CED52BB7D9}"/>
      </w:docPartPr>
      <w:docPartBody>
        <w:p w:rsidR="007D2816" w:rsidRDefault="00CA27B9">
          <w:pPr>
            <w:pStyle w:val="7B3E91A209D24992BF5FF53FCF23AB51"/>
          </w:pPr>
          <w:r w:rsidRPr="004D3011">
            <w:rPr>
              <w:lang w:bidi="sv-SE"/>
            </w:rPr>
            <w:t>[till]</w:t>
          </w:r>
        </w:p>
      </w:docPartBody>
    </w:docPart>
    <w:docPart>
      <w:docPartPr>
        <w:name w:val="82C0ABCFBE4248EBB9F076B423A34EF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920946B-E1F2-45B7-94FF-D519D9764718}"/>
      </w:docPartPr>
      <w:docPartBody>
        <w:p w:rsidR="007D2816" w:rsidRDefault="00CA27B9">
          <w:pPr>
            <w:pStyle w:val="82C0ABCFBE4248EBB9F076B423A34EF1"/>
          </w:pPr>
          <w:r w:rsidRPr="004D3011">
            <w:rPr>
              <w:lang w:bidi="sv-SE"/>
            </w:rPr>
            <w:t xml:space="preserve">[Beskriv dina </w:t>
          </w:r>
          <w:r w:rsidRPr="004D3011">
            <w:rPr>
              <w:lang w:bidi="sv-SE"/>
            </w:rPr>
            <w:t>ansvarsområden och de resultat du uppnått och deras inverkan. Använd exempel, men var kortfattad.]</w:t>
          </w:r>
        </w:p>
      </w:docPartBody>
    </w:docPart>
    <w:docPart>
      <w:docPartPr>
        <w:name w:val="DE655AC63A58455FB2ECFC2CC39313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4190CB7-78DC-401E-9D9C-49E75B1ABE95}"/>
      </w:docPartPr>
      <w:docPartBody>
        <w:p w:rsidR="007D2816" w:rsidRDefault="00CA27B9">
          <w:pPr>
            <w:pStyle w:val="DE655AC63A58455FB2ECFC2CC39313F4"/>
          </w:pPr>
          <w:r w:rsidRPr="004D3011">
            <w:rPr>
              <w:lang w:bidi="sv-SE"/>
            </w:rPr>
            <w:t>[Företagets namn]</w:t>
          </w:r>
        </w:p>
      </w:docPartBody>
    </w:docPart>
    <w:docPart>
      <w:docPartPr>
        <w:name w:val="5E3CF592CFFF49DE8E18D2F51340E4C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A150A29-6325-4A24-8706-E8329E89F5AD}"/>
      </w:docPartPr>
      <w:docPartBody>
        <w:p w:rsidR="007D2816" w:rsidRDefault="00CA27B9">
          <w:pPr>
            <w:pStyle w:val="5E3CF592CFFF49DE8E18D2F51340E4C0"/>
          </w:pPr>
          <w:r w:rsidRPr="004D3011">
            <w:rPr>
              <w:lang w:bidi="sv-SE"/>
            </w:rPr>
            <w:t>[Jobbtitel]</w:t>
          </w:r>
        </w:p>
      </w:docPartBody>
    </w:docPart>
    <w:docPart>
      <w:docPartPr>
        <w:name w:val="9518559F0C244FB082FC9C950A1E84D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C51F596-FD4A-43F0-A0CD-E1C0048DED47}"/>
      </w:docPartPr>
      <w:docPartBody>
        <w:p w:rsidR="007D2816" w:rsidRDefault="00CA27B9">
          <w:pPr>
            <w:pStyle w:val="9518559F0C244FB082FC9C950A1E84D7"/>
          </w:pPr>
          <w:r w:rsidRPr="004D3011">
            <w:rPr>
              <w:lang w:bidi="sv-SE"/>
            </w:rPr>
            <w:t>[Datum från]</w:t>
          </w:r>
        </w:p>
      </w:docPartBody>
    </w:docPart>
    <w:docPart>
      <w:docPartPr>
        <w:name w:val="8D9B765779764D04AE1786B91677DF8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18BB5C5-F33D-4C7D-A6DF-FF2F8D4781B9}"/>
      </w:docPartPr>
      <w:docPartBody>
        <w:p w:rsidR="007D2816" w:rsidRDefault="00CA27B9">
          <w:pPr>
            <w:pStyle w:val="8D9B765779764D04AE1786B91677DF81"/>
          </w:pPr>
          <w:r w:rsidRPr="004D3011">
            <w:rPr>
              <w:lang w:bidi="sv-SE"/>
            </w:rPr>
            <w:t>[till]</w:t>
          </w:r>
        </w:p>
      </w:docPartBody>
    </w:docPart>
    <w:docPart>
      <w:docPartPr>
        <w:name w:val="0269DFBDDC2B4837A96F74E460334C5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A337A64-CD4E-415B-AD24-6C107567A789}"/>
      </w:docPartPr>
      <w:docPartBody>
        <w:p w:rsidR="007D2816" w:rsidRDefault="00CA27B9">
          <w:pPr>
            <w:pStyle w:val="0269DFBDDC2B4837A96F74E460334C52"/>
          </w:pPr>
          <w:r w:rsidRPr="004D3011">
            <w:rPr>
              <w:lang w:bidi="sv-SE"/>
            </w:rPr>
            <w:t>[Beskriv dina ansvarsområden och de resultat du uppnått och deras inverkan. Använd exempel, men var kortfat</w:t>
          </w:r>
          <w:r w:rsidRPr="004D3011">
            <w:rPr>
              <w:lang w:bidi="sv-SE"/>
            </w:rPr>
            <w:t>tad.]</w:t>
          </w:r>
        </w:p>
      </w:docPartBody>
    </w:docPart>
    <w:docPart>
      <w:docPartPr>
        <w:name w:val="E9F4AD08BE6140019A66A9F6A9C42B7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7F5008F-3C39-4164-86F0-CF747F48A68F}"/>
      </w:docPartPr>
      <w:docPartBody>
        <w:p w:rsidR="007D2816" w:rsidRDefault="00CA27B9">
          <w:pPr>
            <w:pStyle w:val="E9F4AD08BE6140019A66A9F6A9C42B7E"/>
          </w:pPr>
          <w:r w:rsidRPr="00036450">
            <w:rPr>
              <w:rStyle w:val="Heading2Char"/>
              <w:lang w:bidi="sv-SE"/>
            </w:rPr>
            <w:t>KOMPETENSER</w:t>
          </w:r>
        </w:p>
      </w:docPartBody>
    </w:docPart>
    <w:docPart>
      <w:docPartPr>
        <w:name w:val="7A09F634B1A24D7FAA6F8E5C89D8D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DDF9-110F-4FD8-A7C2-A28D0E05F54D}"/>
      </w:docPartPr>
      <w:docPartBody>
        <w:p w:rsidR="00CA27B9" w:rsidRDefault="007D2816" w:rsidP="007D2816">
          <w:pPr>
            <w:pStyle w:val="7A09F634B1A24D7FAA6F8E5C89D8D6BB"/>
          </w:pPr>
          <w:r w:rsidRPr="00036450">
            <w:rPr>
              <w:lang w:bidi="sv-SE"/>
            </w:rPr>
            <w:t>[till]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16"/>
    <w:rsid w:val="007D2816"/>
    <w:rsid w:val="00C10985"/>
    <w:rsid w:val="00CA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09F634B1A24D7FAA6F8E5C89D8D6BB">
    <w:name w:val="7A09F634B1A24D7FAA6F8E5C89D8D6BB"/>
    <w:rsid w:val="007D2816"/>
  </w:style>
  <w:style w:type="paragraph" w:customStyle="1" w:styleId="31CD98D868BC4AF18CA5125E87A4C597">
    <w:name w:val="31CD98D868BC4AF18CA5125E87A4C597"/>
  </w:style>
  <w:style w:type="paragraph" w:customStyle="1" w:styleId="6AEC45D8C9044B18BC53371A60E644F9">
    <w:name w:val="6AEC45D8C9044B18BC53371A60E644F9"/>
  </w:style>
  <w:style w:type="paragraph" w:customStyle="1" w:styleId="5D24BD6C193A428292DC5BFFA12ACE4B">
    <w:name w:val="5D24BD6C193A428292DC5BFFA12ACE4B"/>
  </w:style>
  <w:style w:type="paragraph" w:customStyle="1" w:styleId="61C2CD333A27414FABDC5F90074038EE">
    <w:name w:val="61C2CD333A27414FABDC5F90074038EE"/>
  </w:style>
  <w:style w:type="paragraph" w:customStyle="1" w:styleId="45DF290818804898A7E94275A1F08A88">
    <w:name w:val="45DF290818804898A7E94275A1F08A88"/>
  </w:style>
  <w:style w:type="paragraph" w:customStyle="1" w:styleId="64E4A10C65DD410DBE25FF930E0FE305">
    <w:name w:val="64E4A10C65DD410DBE25FF930E0FE305"/>
  </w:style>
  <w:style w:type="paragraph" w:customStyle="1" w:styleId="FEDE8209DA6148C4BA94D706CEFF02AD">
    <w:name w:val="FEDE8209DA6148C4BA94D706CEFF02AD"/>
  </w:style>
  <w:style w:type="paragraph" w:customStyle="1" w:styleId="16E3753F42BF4F0DB96D8A638D8E0D65">
    <w:name w:val="16E3753F42BF4F0DB96D8A638D8E0D6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94FD9CF01BF492ABC6B3C74823FA380">
    <w:name w:val="B94FD9CF01BF492ABC6B3C74823FA380"/>
  </w:style>
  <w:style w:type="paragraph" w:customStyle="1" w:styleId="53315FBFC2804FDEA36F2F2DA7EFCB18">
    <w:name w:val="53315FBFC2804FDEA36F2F2DA7EFCB18"/>
  </w:style>
  <w:style w:type="paragraph" w:customStyle="1" w:styleId="C5DA3D1F9A384C4E9B65A862C296CF37">
    <w:name w:val="C5DA3D1F9A384C4E9B65A862C296CF37"/>
  </w:style>
  <w:style w:type="paragraph" w:customStyle="1" w:styleId="C1C33B95D4A64D23803561BC358CA36E">
    <w:name w:val="C1C33B95D4A64D23803561BC358CA36E"/>
  </w:style>
  <w:style w:type="paragraph" w:customStyle="1" w:styleId="217E120C4D0B48CA8D033106C08BF84E">
    <w:name w:val="217E120C4D0B48CA8D033106C08BF84E"/>
  </w:style>
  <w:style w:type="paragraph" w:customStyle="1" w:styleId="78B69BC3AA914758A3589EBAF7980F65">
    <w:name w:val="78B69BC3AA914758A3589EBAF7980F65"/>
  </w:style>
  <w:style w:type="paragraph" w:customStyle="1" w:styleId="069FA7115BD740D686A7780741ABE5AC">
    <w:name w:val="069FA7115BD740D686A7780741ABE5AC"/>
  </w:style>
  <w:style w:type="paragraph" w:customStyle="1" w:styleId="7F37BBBCD9D140BE9220F001F26AFFD4">
    <w:name w:val="7F37BBBCD9D140BE9220F001F26AFFD4"/>
  </w:style>
  <w:style w:type="paragraph" w:customStyle="1" w:styleId="8C86B17B7E4E4F4F948D2507477E7AFB">
    <w:name w:val="8C86B17B7E4E4F4F948D2507477E7AFB"/>
  </w:style>
  <w:style w:type="paragraph" w:customStyle="1" w:styleId="174E2112503E47E1A1080F6FFF19EC57">
    <w:name w:val="174E2112503E47E1A1080F6FFF19EC57"/>
  </w:style>
  <w:style w:type="paragraph" w:customStyle="1" w:styleId="F8C385C04C764ECD95B69977A88748F8">
    <w:name w:val="F8C385C04C764ECD95B69977A88748F8"/>
  </w:style>
  <w:style w:type="paragraph" w:customStyle="1" w:styleId="33AA85E5F9B44B57AC27B9A20B5C94BC">
    <w:name w:val="33AA85E5F9B44B57AC27B9A20B5C94BC"/>
  </w:style>
  <w:style w:type="paragraph" w:customStyle="1" w:styleId="2B545AC55E0C48198BFE3685BD88D562">
    <w:name w:val="2B545AC55E0C48198BFE3685BD88D562"/>
  </w:style>
  <w:style w:type="paragraph" w:customStyle="1" w:styleId="1046F064F6C34E72A7B9F4C1766EC94C">
    <w:name w:val="1046F064F6C34E72A7B9F4C1766EC94C"/>
  </w:style>
  <w:style w:type="paragraph" w:customStyle="1" w:styleId="5DE480C7AB184EB78FF37E3B82B5B31A">
    <w:name w:val="5DE480C7AB184EB78FF37E3B82B5B31A"/>
  </w:style>
  <w:style w:type="paragraph" w:customStyle="1" w:styleId="C76C9063391648558DC9C84D63A14523">
    <w:name w:val="C76C9063391648558DC9C84D63A14523"/>
  </w:style>
  <w:style w:type="paragraph" w:customStyle="1" w:styleId="76567083330F427F97B50BF80CB39692">
    <w:name w:val="76567083330F427F97B50BF80CB39692"/>
  </w:style>
  <w:style w:type="paragraph" w:customStyle="1" w:styleId="4EAAD6D720264C989C5F039F2E80C9C9">
    <w:name w:val="4EAAD6D720264C989C5F039F2E80C9C9"/>
  </w:style>
  <w:style w:type="paragraph" w:customStyle="1" w:styleId="367F73818B424A96AB656A883E9CDE60">
    <w:name w:val="367F73818B424A96AB656A883E9CDE60"/>
  </w:style>
  <w:style w:type="paragraph" w:customStyle="1" w:styleId="9FD556E48AB24D1EA438A9C95ECFACE2">
    <w:name w:val="9FD556E48AB24D1EA438A9C95ECFACE2"/>
  </w:style>
  <w:style w:type="paragraph" w:customStyle="1" w:styleId="7B3E91A209D24992BF5FF53FCF23AB51">
    <w:name w:val="7B3E91A209D24992BF5FF53FCF23AB51"/>
  </w:style>
  <w:style w:type="paragraph" w:customStyle="1" w:styleId="82C0ABCFBE4248EBB9F076B423A34EF1">
    <w:name w:val="82C0ABCFBE4248EBB9F076B423A34EF1"/>
  </w:style>
  <w:style w:type="paragraph" w:customStyle="1" w:styleId="DE655AC63A58455FB2ECFC2CC39313F4">
    <w:name w:val="DE655AC63A58455FB2ECFC2CC39313F4"/>
  </w:style>
  <w:style w:type="paragraph" w:customStyle="1" w:styleId="5E3CF592CFFF49DE8E18D2F51340E4C0">
    <w:name w:val="5E3CF592CFFF49DE8E18D2F51340E4C0"/>
  </w:style>
  <w:style w:type="paragraph" w:customStyle="1" w:styleId="9518559F0C244FB082FC9C950A1E84D7">
    <w:name w:val="9518559F0C244FB082FC9C950A1E84D7"/>
  </w:style>
  <w:style w:type="paragraph" w:customStyle="1" w:styleId="8D9B765779764D04AE1786B91677DF81">
    <w:name w:val="8D9B765779764D04AE1786B91677DF81"/>
  </w:style>
  <w:style w:type="paragraph" w:customStyle="1" w:styleId="0269DFBDDC2B4837A96F74E460334C52">
    <w:name w:val="0269DFBDDC2B4837A96F74E460334C5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9F4AD08BE6140019A66A9F6A9C42B7E">
    <w:name w:val="E9F4AD08BE6140019A66A9F6A9C42B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e0903cb-4575-4e07-9a0f-3d6c6d4a40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6F5F5F8B4C744E8A2BE9B1CCAF4045" ma:contentTypeVersion="10" ma:contentTypeDescription="Skapa ett nytt dokument." ma:contentTypeScope="" ma:versionID="2ff5f8ac1ef08b8fd1ff0f2d829c71c8">
  <xsd:schema xmlns:xsd="http://www.w3.org/2001/XMLSchema" xmlns:xs="http://www.w3.org/2001/XMLSchema" xmlns:p="http://schemas.microsoft.com/office/2006/metadata/properties" xmlns:ns2="2e0903cb-4575-4e07-9a0f-3d6c6d4a4046" xmlns:ns3="e132ea3c-c73b-42fb-8c6e-31407270bb98" targetNamespace="http://schemas.microsoft.com/office/2006/metadata/properties" ma:root="true" ma:fieldsID="adfb7ecb221ef0d4b46743fa9f334713" ns2:_="" ns3:_="">
    <xsd:import namespace="2e0903cb-4575-4e07-9a0f-3d6c6d4a4046"/>
    <xsd:import namespace="e132ea3c-c73b-42fb-8c6e-31407270b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903cb-4575-4e07-9a0f-3d6c6d4a4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2ea3c-c73b-42fb-8c6e-31407270b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2e0903cb-4575-4e07-9a0f-3d6c6d4a4046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EB605-BA30-49F7-89AF-F4D0C6538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903cb-4575-4e07-9a0f-3d6c6d4a4046"/>
    <ds:schemaRef ds:uri="e132ea3c-c73b-42fb-8c6e-31407270b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{87138B37-2157-4096-A235-3047E13DE891}tf00546271_win32.dotx</Template>
  <TotalTime>0</TotalTime>
  <Pages>1</Pages>
  <Words>226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2023-03-01T07:12:00Z</dcterms:created>
  <dcterms:modified xsi:type="dcterms:W3CDTF">2023-03-01T07:12:00Z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0x010100396F5F5F8B4C744E8A2BE9B1CCAF4045</vt:lpwstr>
  </property>
</Properties>
</file>