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905" w:rsidRPr="00993CF6" w:rsidRDefault="00273905" w:rsidP="00960507">
      <w:pPr>
        <w:pStyle w:val="Title"/>
        <w:rPr>
          <w:rFonts w:ascii="Tahoma" w:hAnsi="Tahoma" w:cs="Tahoma"/>
          <w:smallCaps/>
          <w:sz w:val="32"/>
          <w:szCs w:val="32"/>
          <w:lang w:val="en-IE"/>
        </w:rPr>
      </w:pPr>
    </w:p>
    <w:p w:rsidR="00960507" w:rsidRPr="00993CF6" w:rsidRDefault="00960507" w:rsidP="00960507">
      <w:pPr>
        <w:pStyle w:val="H4"/>
        <w:pBdr>
          <w:bottom w:val="single" w:sz="4" w:space="1" w:color="auto"/>
        </w:pBdr>
        <w:spacing w:before="0" w:after="0"/>
        <w:rPr>
          <w:rFonts w:ascii="Tahoma" w:hAnsi="Tahoma" w:cs="Tahoma"/>
          <w:snapToGrid/>
          <w:szCs w:val="24"/>
          <w:lang w:val="en-IE"/>
        </w:rPr>
      </w:pPr>
      <w:r w:rsidRPr="00993CF6">
        <w:rPr>
          <w:rFonts w:ascii="Tahoma" w:hAnsi="Tahoma" w:cs="Tahoma"/>
          <w:snapToGrid/>
          <w:szCs w:val="24"/>
          <w:lang w:val="en-IE"/>
        </w:rPr>
        <w:t>Contact Details:</w:t>
      </w:r>
    </w:p>
    <w:p w:rsidR="00960507" w:rsidRPr="00993CF6" w:rsidRDefault="00960507" w:rsidP="00960507">
      <w:pPr>
        <w:tabs>
          <w:tab w:val="center" w:pos="7380"/>
        </w:tabs>
        <w:ind w:left="1440" w:hanging="1440"/>
        <w:rPr>
          <w:rFonts w:ascii="Garmond" w:hAnsi="Garmond"/>
          <w:b/>
          <w:sz w:val="18"/>
          <w:szCs w:val="18"/>
          <w:lang w:val="en-IE"/>
        </w:rPr>
      </w:pPr>
    </w:p>
    <w:p w:rsidR="00960507" w:rsidRPr="00993CF6" w:rsidRDefault="00960507" w:rsidP="00960507">
      <w:pPr>
        <w:spacing w:line="360" w:lineRule="auto"/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>Name:</w:t>
      </w:r>
      <w:r w:rsidRPr="00993CF6">
        <w:rPr>
          <w:rFonts w:ascii="Garmond" w:hAnsi="Garmond"/>
          <w:lang w:val="en-IE"/>
        </w:rPr>
        <w:tab/>
      </w:r>
      <w:r w:rsidRPr="00993CF6">
        <w:rPr>
          <w:rFonts w:ascii="Garmond" w:hAnsi="Garmond"/>
          <w:lang w:val="en-IE"/>
        </w:rPr>
        <w:tab/>
      </w:r>
      <w:r w:rsidRPr="00993CF6">
        <w:rPr>
          <w:rFonts w:ascii="Garmond" w:hAnsi="Garmond"/>
          <w:lang w:val="en-IE"/>
        </w:rPr>
        <w:tab/>
      </w:r>
    </w:p>
    <w:p w:rsidR="00960507" w:rsidRPr="00993CF6" w:rsidRDefault="00960507" w:rsidP="00960507">
      <w:pPr>
        <w:spacing w:line="360" w:lineRule="auto"/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>Address:</w:t>
      </w:r>
      <w:r w:rsidRPr="00993CF6">
        <w:rPr>
          <w:rFonts w:ascii="Garmond" w:hAnsi="Garmond"/>
          <w:lang w:val="en-IE"/>
        </w:rPr>
        <w:tab/>
      </w:r>
      <w:r w:rsidRPr="00993CF6">
        <w:rPr>
          <w:rFonts w:ascii="Garmond" w:hAnsi="Garmond"/>
          <w:lang w:val="en-IE"/>
        </w:rPr>
        <w:tab/>
      </w:r>
    </w:p>
    <w:p w:rsidR="00960507" w:rsidRPr="00993CF6" w:rsidRDefault="00960507" w:rsidP="00960507">
      <w:pPr>
        <w:spacing w:line="360" w:lineRule="auto"/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>E-mail:</w:t>
      </w:r>
      <w:r w:rsidRPr="00993CF6">
        <w:rPr>
          <w:rFonts w:ascii="Garmond" w:hAnsi="Garmond"/>
          <w:lang w:val="en-IE"/>
        </w:rPr>
        <w:tab/>
      </w:r>
      <w:r w:rsidRPr="00993CF6">
        <w:rPr>
          <w:rFonts w:ascii="Garmond" w:hAnsi="Garmond"/>
          <w:lang w:val="en-IE"/>
        </w:rPr>
        <w:tab/>
      </w:r>
      <w:r w:rsidRPr="00993CF6">
        <w:rPr>
          <w:rFonts w:ascii="Garmond" w:hAnsi="Garmond"/>
          <w:lang w:val="en-IE"/>
        </w:rPr>
        <w:tab/>
      </w:r>
    </w:p>
    <w:p w:rsidR="00960507" w:rsidRPr="00993CF6" w:rsidRDefault="00960507" w:rsidP="00960507">
      <w:pPr>
        <w:spacing w:line="360" w:lineRule="auto"/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>Home Telephone:</w:t>
      </w:r>
      <w:r w:rsidRPr="00993CF6">
        <w:rPr>
          <w:rFonts w:ascii="Garmond" w:hAnsi="Garmond"/>
          <w:lang w:val="en-IE"/>
        </w:rPr>
        <w:tab/>
      </w:r>
    </w:p>
    <w:p w:rsidR="00960507" w:rsidRPr="00993CF6" w:rsidRDefault="00960507" w:rsidP="004141AA">
      <w:pPr>
        <w:tabs>
          <w:tab w:val="left" w:pos="2127"/>
        </w:tabs>
        <w:spacing w:line="360" w:lineRule="auto"/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>Mobile Phone:</w:t>
      </w:r>
      <w:r w:rsidRPr="00993CF6">
        <w:rPr>
          <w:rFonts w:ascii="Garmond" w:hAnsi="Garmond"/>
          <w:lang w:val="en-IE"/>
        </w:rPr>
        <w:tab/>
      </w:r>
    </w:p>
    <w:p w:rsidR="00960507" w:rsidRPr="00993CF6" w:rsidRDefault="00960507" w:rsidP="00960507">
      <w:pPr>
        <w:rPr>
          <w:lang w:val="en-IE"/>
        </w:rPr>
      </w:pPr>
    </w:p>
    <w:p w:rsidR="00371D3A" w:rsidRPr="00993CF6" w:rsidRDefault="00371D3A" w:rsidP="00960507">
      <w:pPr>
        <w:pStyle w:val="H4"/>
        <w:pBdr>
          <w:bottom w:val="single" w:sz="4" w:space="1" w:color="auto"/>
        </w:pBdr>
        <w:spacing w:before="0" w:after="0"/>
        <w:rPr>
          <w:rFonts w:ascii="Tahoma" w:hAnsi="Tahoma" w:cs="Tahoma"/>
          <w:snapToGrid/>
          <w:szCs w:val="24"/>
          <w:lang w:val="en-IE"/>
        </w:rPr>
      </w:pPr>
    </w:p>
    <w:p w:rsidR="00960507" w:rsidRPr="00993CF6" w:rsidRDefault="00960507" w:rsidP="00960507">
      <w:pPr>
        <w:pStyle w:val="H4"/>
        <w:pBdr>
          <w:bottom w:val="single" w:sz="4" w:space="1" w:color="auto"/>
        </w:pBdr>
        <w:spacing w:before="0" w:after="0"/>
        <w:rPr>
          <w:rFonts w:ascii="Tahoma" w:hAnsi="Tahoma" w:cs="Tahoma"/>
          <w:szCs w:val="24"/>
          <w:lang w:val="en-IE"/>
        </w:rPr>
      </w:pPr>
      <w:r w:rsidRPr="00993CF6">
        <w:rPr>
          <w:rFonts w:ascii="Tahoma" w:hAnsi="Tahoma" w:cs="Tahoma"/>
          <w:snapToGrid/>
          <w:szCs w:val="24"/>
          <w:lang w:val="en-IE"/>
        </w:rPr>
        <w:t>Educational Background:</w:t>
      </w:r>
    </w:p>
    <w:p w:rsidR="00960507" w:rsidRPr="00993CF6" w:rsidRDefault="00960507" w:rsidP="00960507">
      <w:pPr>
        <w:tabs>
          <w:tab w:val="center" w:pos="7380"/>
        </w:tabs>
        <w:ind w:left="1440" w:hanging="1440"/>
        <w:rPr>
          <w:rFonts w:ascii="Garmond" w:hAnsi="Garmond"/>
          <w:b/>
          <w:sz w:val="18"/>
          <w:szCs w:val="18"/>
          <w:lang w:val="en-IE"/>
        </w:rPr>
      </w:pPr>
    </w:p>
    <w:p w:rsidR="00273905" w:rsidRPr="00993CF6" w:rsidRDefault="00960507" w:rsidP="00413C62">
      <w:pPr>
        <w:tabs>
          <w:tab w:val="left" w:pos="5954"/>
          <w:tab w:val="center" w:pos="7380"/>
        </w:tabs>
        <w:ind w:left="1440" w:hanging="1440"/>
        <w:rPr>
          <w:rFonts w:ascii="Garmond" w:hAnsi="Garmond"/>
          <w:b/>
          <w:lang w:val="en-IE"/>
        </w:rPr>
      </w:pPr>
      <w:r w:rsidRPr="00993CF6">
        <w:rPr>
          <w:rFonts w:ascii="Garmond" w:hAnsi="Garmond"/>
          <w:b/>
          <w:lang w:val="en-IE"/>
        </w:rPr>
        <w:t xml:space="preserve">Diploma in </w:t>
      </w:r>
      <w:r w:rsidR="00A9121F">
        <w:rPr>
          <w:rFonts w:ascii="Garmond" w:hAnsi="Garmond"/>
          <w:b/>
          <w:lang w:val="en-IE"/>
        </w:rPr>
        <w:t>Quality Assurance and Testing</w:t>
      </w:r>
      <w:r w:rsidRPr="00993CF6">
        <w:rPr>
          <w:rFonts w:ascii="Garmond" w:hAnsi="Garmond"/>
          <w:b/>
          <w:lang w:val="en-IE"/>
        </w:rPr>
        <w:t>,</w:t>
      </w:r>
      <w:r w:rsidR="00273905" w:rsidRPr="00993CF6">
        <w:rPr>
          <w:rFonts w:ascii="Garmond" w:hAnsi="Garmond"/>
          <w:lang w:val="en-IE"/>
        </w:rPr>
        <w:t xml:space="preserve"> </w:t>
      </w:r>
      <w:r w:rsidR="00273905" w:rsidRPr="00993CF6">
        <w:rPr>
          <w:rFonts w:ascii="Garmond" w:hAnsi="Garmond"/>
          <w:lang w:val="en-IE"/>
        </w:rPr>
        <w:tab/>
      </w:r>
      <w:r w:rsidR="00413C62" w:rsidRPr="00993CF6">
        <w:rPr>
          <w:rFonts w:ascii="Garmond" w:hAnsi="Garmond"/>
          <w:lang w:val="en-IE"/>
        </w:rPr>
        <w:t>Aug. 20</w:t>
      </w:r>
      <w:r w:rsidR="00C27346" w:rsidRPr="00993CF6">
        <w:rPr>
          <w:rFonts w:ascii="Garmond" w:hAnsi="Garmond"/>
          <w:lang w:val="en-IE"/>
        </w:rPr>
        <w:t>1</w:t>
      </w:r>
      <w:r w:rsidR="00A9121F">
        <w:rPr>
          <w:rFonts w:ascii="Garmond" w:hAnsi="Garmond"/>
          <w:lang w:val="en-IE"/>
        </w:rPr>
        <w:t>5</w:t>
      </w:r>
      <w:r w:rsidR="00413C62" w:rsidRPr="00993CF6">
        <w:rPr>
          <w:rFonts w:ascii="Garmond" w:hAnsi="Garmond"/>
          <w:lang w:val="en-IE"/>
        </w:rPr>
        <w:t xml:space="preserve"> </w:t>
      </w:r>
      <w:r w:rsidR="00413C62" w:rsidRPr="00993CF6">
        <w:rPr>
          <w:rFonts w:ascii="Garmond" w:hAnsi="Garmond"/>
          <w:lang w:val="en-IE"/>
        </w:rPr>
        <w:noBreakHyphen/>
      </w:r>
      <w:r w:rsidR="00273905" w:rsidRPr="00993CF6">
        <w:rPr>
          <w:rFonts w:ascii="Garmond" w:hAnsi="Garmond"/>
          <w:lang w:val="en-IE"/>
        </w:rPr>
        <w:t xml:space="preserve"> Present</w:t>
      </w:r>
    </w:p>
    <w:p w:rsidR="00960507" w:rsidRPr="00993CF6" w:rsidRDefault="00960507" w:rsidP="00413C62">
      <w:pPr>
        <w:tabs>
          <w:tab w:val="left" w:pos="5954"/>
          <w:tab w:val="center" w:pos="7380"/>
        </w:tabs>
        <w:spacing w:line="360" w:lineRule="auto"/>
        <w:ind w:left="1440" w:hanging="1440"/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 xml:space="preserve">Nackademin, </w:t>
      </w:r>
      <w:r w:rsidR="00DD6BDA">
        <w:rPr>
          <w:rFonts w:ascii="Garmond" w:hAnsi="Garmond"/>
          <w:lang w:val="en-IE"/>
        </w:rPr>
        <w:t xml:space="preserve">Higher Vocational Training College, </w:t>
      </w:r>
      <w:r w:rsidRPr="00993CF6">
        <w:rPr>
          <w:rFonts w:ascii="Garmond" w:hAnsi="Garmond"/>
          <w:lang w:val="en-IE"/>
        </w:rPr>
        <w:t>Stockholm</w:t>
      </w:r>
    </w:p>
    <w:p w:rsidR="00960507" w:rsidRPr="00993CF6" w:rsidRDefault="004141AA" w:rsidP="00413C62">
      <w:pPr>
        <w:tabs>
          <w:tab w:val="left" w:pos="5954"/>
          <w:tab w:val="center" w:pos="7380"/>
        </w:tabs>
        <w:ind w:left="1440" w:hanging="1440"/>
        <w:rPr>
          <w:rFonts w:ascii="Garmond" w:hAnsi="Garmond"/>
          <w:b/>
          <w:lang w:val="en-IE"/>
        </w:rPr>
      </w:pPr>
      <w:r w:rsidRPr="00993CF6">
        <w:rPr>
          <w:rFonts w:ascii="Garmond" w:hAnsi="Garmond"/>
          <w:b/>
          <w:lang w:val="en-IE"/>
        </w:rPr>
        <w:t>Previous Educational Institution</w:t>
      </w:r>
      <w:r w:rsidR="00960507" w:rsidRPr="00993CF6">
        <w:rPr>
          <w:rFonts w:ascii="Garmond" w:hAnsi="Garmond"/>
          <w:lang w:val="en-IE"/>
        </w:rPr>
        <w:t xml:space="preserve"> </w:t>
      </w:r>
      <w:r w:rsidR="00960507" w:rsidRPr="00993CF6">
        <w:rPr>
          <w:rFonts w:ascii="Garmond" w:hAnsi="Garmond"/>
          <w:lang w:val="en-IE"/>
        </w:rPr>
        <w:tab/>
      </w:r>
      <w:r w:rsidR="00413C62" w:rsidRPr="00993CF6">
        <w:rPr>
          <w:rFonts w:ascii="Garmond" w:hAnsi="Garmond"/>
          <w:lang w:val="en-IE"/>
        </w:rPr>
        <w:t xml:space="preserve">Aug. </w:t>
      </w:r>
      <w:r w:rsidR="00960507" w:rsidRPr="00993CF6">
        <w:rPr>
          <w:rFonts w:ascii="Garmond" w:hAnsi="Garmond"/>
          <w:lang w:val="en-IE"/>
        </w:rPr>
        <w:t>20</w:t>
      </w:r>
      <w:r w:rsidR="00A9121F">
        <w:rPr>
          <w:rFonts w:ascii="Garmond" w:hAnsi="Garmond"/>
          <w:lang w:val="en-IE"/>
        </w:rPr>
        <w:t>XX</w:t>
      </w:r>
      <w:r w:rsidR="00960507" w:rsidRPr="00993CF6">
        <w:rPr>
          <w:rFonts w:ascii="Garmond" w:hAnsi="Garmond"/>
          <w:lang w:val="en-IE"/>
        </w:rPr>
        <w:t xml:space="preserve"> </w:t>
      </w:r>
      <w:r w:rsidR="00413C62" w:rsidRPr="00993CF6">
        <w:rPr>
          <w:rFonts w:ascii="Garmond" w:hAnsi="Garmond"/>
          <w:lang w:val="en-IE"/>
        </w:rPr>
        <w:t>–</w:t>
      </w:r>
      <w:r w:rsidR="00960507" w:rsidRPr="00993CF6">
        <w:rPr>
          <w:rFonts w:ascii="Garmond" w:hAnsi="Garmond"/>
          <w:lang w:val="en-IE"/>
        </w:rPr>
        <w:t xml:space="preserve"> </w:t>
      </w:r>
      <w:r w:rsidR="00413C62" w:rsidRPr="00993CF6">
        <w:rPr>
          <w:rFonts w:ascii="Garmond" w:hAnsi="Garmond"/>
          <w:lang w:val="en-IE"/>
        </w:rPr>
        <w:t xml:space="preserve">May </w:t>
      </w:r>
      <w:r w:rsidR="00960507" w:rsidRPr="00993CF6">
        <w:rPr>
          <w:rFonts w:ascii="Garmond" w:hAnsi="Garmond"/>
          <w:lang w:val="en-IE"/>
        </w:rPr>
        <w:t>20</w:t>
      </w:r>
      <w:r w:rsidR="00A9121F">
        <w:rPr>
          <w:rFonts w:ascii="Garmond" w:hAnsi="Garmond"/>
          <w:lang w:val="en-IE"/>
        </w:rPr>
        <w:t>XX</w:t>
      </w:r>
    </w:p>
    <w:p w:rsidR="00960507" w:rsidRPr="00993CF6" w:rsidRDefault="004141AA" w:rsidP="00413C62">
      <w:pPr>
        <w:tabs>
          <w:tab w:val="left" w:pos="5954"/>
          <w:tab w:val="center" w:pos="7380"/>
        </w:tabs>
        <w:spacing w:line="360" w:lineRule="auto"/>
        <w:ind w:left="1440" w:hanging="1440"/>
        <w:jc w:val="both"/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>Address</w:t>
      </w:r>
    </w:p>
    <w:p w:rsidR="00960507" w:rsidRPr="00993CF6" w:rsidRDefault="00960507" w:rsidP="00960507">
      <w:pPr>
        <w:ind w:left="1440" w:hanging="1440"/>
        <w:rPr>
          <w:rFonts w:ascii="Garmond" w:hAnsi="Garmond"/>
          <w:lang w:val="en-IE"/>
        </w:rPr>
      </w:pPr>
    </w:p>
    <w:p w:rsidR="00371D3A" w:rsidRPr="00993CF6" w:rsidRDefault="00371D3A" w:rsidP="00960507">
      <w:pPr>
        <w:pStyle w:val="Heading2"/>
        <w:pBdr>
          <w:bottom w:val="single" w:sz="4" w:space="1" w:color="auto"/>
        </w:pBdr>
        <w:rPr>
          <w:rFonts w:ascii="Tahoma" w:hAnsi="Tahoma" w:cs="Tahoma"/>
          <w:sz w:val="24"/>
          <w:szCs w:val="24"/>
          <w:lang w:val="en-IE"/>
        </w:rPr>
      </w:pPr>
    </w:p>
    <w:p w:rsidR="00960507" w:rsidRPr="00993CF6" w:rsidRDefault="00960507" w:rsidP="00960507">
      <w:pPr>
        <w:pStyle w:val="Heading2"/>
        <w:pBdr>
          <w:bottom w:val="single" w:sz="4" w:space="1" w:color="auto"/>
        </w:pBdr>
        <w:rPr>
          <w:rFonts w:ascii="Tahoma" w:hAnsi="Tahoma" w:cs="Tahoma"/>
          <w:sz w:val="24"/>
          <w:szCs w:val="24"/>
          <w:lang w:val="en-IE"/>
        </w:rPr>
      </w:pPr>
      <w:r w:rsidRPr="00993CF6">
        <w:rPr>
          <w:rFonts w:ascii="Tahoma" w:hAnsi="Tahoma" w:cs="Tahoma"/>
          <w:sz w:val="24"/>
          <w:szCs w:val="24"/>
          <w:lang w:val="en-IE"/>
        </w:rPr>
        <w:t>Language Skills:</w:t>
      </w:r>
    </w:p>
    <w:p w:rsidR="00960507" w:rsidRPr="00993CF6" w:rsidRDefault="00960507" w:rsidP="00960507">
      <w:pPr>
        <w:tabs>
          <w:tab w:val="center" w:pos="7380"/>
        </w:tabs>
        <w:ind w:left="1440" w:hanging="1440"/>
        <w:rPr>
          <w:rFonts w:ascii="Garmond" w:hAnsi="Garmond"/>
          <w:b/>
          <w:sz w:val="18"/>
          <w:szCs w:val="18"/>
          <w:lang w:val="en-IE"/>
        </w:rPr>
      </w:pPr>
    </w:p>
    <w:p w:rsidR="00960507" w:rsidRPr="00993CF6" w:rsidRDefault="00960507" w:rsidP="000675F2">
      <w:pPr>
        <w:tabs>
          <w:tab w:val="left" w:pos="1418"/>
        </w:tabs>
        <w:spacing w:line="360" w:lineRule="auto"/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>Swedish:</w:t>
      </w:r>
      <w:r w:rsidRPr="00993CF6">
        <w:rPr>
          <w:rFonts w:ascii="Garmond" w:hAnsi="Garmond"/>
          <w:lang w:val="en-IE"/>
        </w:rPr>
        <w:tab/>
        <w:t>Mother tongue</w:t>
      </w:r>
    </w:p>
    <w:p w:rsidR="00960507" w:rsidRPr="00993CF6" w:rsidRDefault="00960507" w:rsidP="000675F2">
      <w:pPr>
        <w:tabs>
          <w:tab w:val="left" w:pos="1418"/>
        </w:tabs>
        <w:spacing w:line="360" w:lineRule="auto"/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>English:</w:t>
      </w:r>
      <w:r w:rsidRPr="00993CF6">
        <w:rPr>
          <w:rFonts w:ascii="Garmond" w:hAnsi="Garmond"/>
          <w:lang w:val="en-IE"/>
        </w:rPr>
        <w:tab/>
      </w:r>
      <w:r w:rsidR="004141AA" w:rsidRPr="00993CF6">
        <w:rPr>
          <w:rFonts w:ascii="Garmond" w:hAnsi="Garmond"/>
          <w:lang w:val="en-IE"/>
        </w:rPr>
        <w:t>Intermediate</w:t>
      </w:r>
      <w:r w:rsidRPr="00993CF6">
        <w:rPr>
          <w:rFonts w:ascii="Garmond" w:hAnsi="Garmond"/>
          <w:lang w:val="en-IE"/>
        </w:rPr>
        <w:t>, both oral and written</w:t>
      </w:r>
    </w:p>
    <w:p w:rsidR="00960507" w:rsidRPr="00993CF6" w:rsidRDefault="00960507" w:rsidP="000675F2">
      <w:pPr>
        <w:tabs>
          <w:tab w:val="left" w:pos="1418"/>
        </w:tabs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>German:</w:t>
      </w:r>
      <w:r w:rsidR="004141AA" w:rsidRPr="00993CF6">
        <w:rPr>
          <w:rFonts w:ascii="Garmond" w:hAnsi="Garmond"/>
          <w:lang w:val="en-IE"/>
        </w:rPr>
        <w:tab/>
      </w:r>
      <w:r w:rsidRPr="00993CF6">
        <w:rPr>
          <w:rFonts w:ascii="Garmond" w:hAnsi="Garmond"/>
          <w:lang w:val="en-IE"/>
        </w:rPr>
        <w:t>Basic</w:t>
      </w:r>
    </w:p>
    <w:p w:rsidR="00960507" w:rsidRPr="00993CF6" w:rsidRDefault="00960507" w:rsidP="00960507">
      <w:pPr>
        <w:rPr>
          <w:rFonts w:ascii="Garmond" w:hAnsi="Garmond"/>
          <w:lang w:val="en-IE"/>
        </w:rPr>
      </w:pPr>
    </w:p>
    <w:p w:rsidR="00371D3A" w:rsidRPr="00993CF6" w:rsidRDefault="00371D3A" w:rsidP="00960507">
      <w:pPr>
        <w:pStyle w:val="Heading2"/>
        <w:pBdr>
          <w:bottom w:val="single" w:sz="4" w:space="1" w:color="auto"/>
        </w:pBdr>
        <w:rPr>
          <w:rFonts w:ascii="Tahoma" w:hAnsi="Tahoma" w:cs="Tahoma"/>
          <w:sz w:val="24"/>
          <w:szCs w:val="24"/>
          <w:lang w:val="en-IE"/>
        </w:rPr>
      </w:pPr>
    </w:p>
    <w:p w:rsidR="00960507" w:rsidRPr="00993CF6" w:rsidRDefault="00960507" w:rsidP="00960507">
      <w:pPr>
        <w:pStyle w:val="Heading2"/>
        <w:pBdr>
          <w:bottom w:val="single" w:sz="4" w:space="1" w:color="auto"/>
        </w:pBdr>
        <w:rPr>
          <w:rFonts w:ascii="Tahoma" w:hAnsi="Tahoma" w:cs="Tahoma"/>
          <w:sz w:val="24"/>
          <w:szCs w:val="24"/>
          <w:lang w:val="en-IE"/>
        </w:rPr>
      </w:pPr>
      <w:r w:rsidRPr="00993CF6">
        <w:rPr>
          <w:rFonts w:ascii="Tahoma" w:hAnsi="Tahoma" w:cs="Tahoma"/>
          <w:sz w:val="24"/>
          <w:szCs w:val="24"/>
          <w:lang w:val="en-IE"/>
        </w:rPr>
        <w:t>Computer Skills:</w:t>
      </w:r>
    </w:p>
    <w:p w:rsidR="00960507" w:rsidRPr="00993CF6" w:rsidRDefault="00960507" w:rsidP="00960507">
      <w:pPr>
        <w:tabs>
          <w:tab w:val="center" w:pos="7380"/>
        </w:tabs>
        <w:ind w:left="1440" w:hanging="1440"/>
        <w:rPr>
          <w:rFonts w:ascii="Garmond" w:hAnsi="Garmond"/>
          <w:b/>
          <w:sz w:val="18"/>
          <w:szCs w:val="18"/>
          <w:lang w:val="en-IE"/>
        </w:rPr>
      </w:pPr>
    </w:p>
    <w:p w:rsidR="00960507" w:rsidRPr="00993CF6" w:rsidRDefault="00960507" w:rsidP="004141AA">
      <w:pPr>
        <w:numPr>
          <w:ilvl w:val="0"/>
          <w:numId w:val="2"/>
        </w:numPr>
        <w:ind w:hanging="720"/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 xml:space="preserve">Advanced knowledge in </w:t>
      </w:r>
      <w:r w:rsidR="00D02694" w:rsidRPr="00993CF6">
        <w:rPr>
          <w:rFonts w:ascii="Garmond" w:hAnsi="Garmond"/>
          <w:lang w:val="en-IE"/>
        </w:rPr>
        <w:t>MS Office 20</w:t>
      </w:r>
      <w:r w:rsidR="00C27346" w:rsidRPr="00993CF6">
        <w:rPr>
          <w:rFonts w:ascii="Garmond" w:hAnsi="Garmond"/>
          <w:lang w:val="en-IE"/>
        </w:rPr>
        <w:t>1</w:t>
      </w:r>
      <w:r w:rsidR="00266A08">
        <w:rPr>
          <w:rFonts w:ascii="Garmond" w:hAnsi="Garmond"/>
          <w:lang w:val="en-IE"/>
        </w:rPr>
        <w:t>3</w:t>
      </w:r>
      <w:bookmarkStart w:id="0" w:name="_GoBack"/>
      <w:bookmarkEnd w:id="0"/>
      <w:r w:rsidR="00D02694" w:rsidRPr="00993CF6">
        <w:rPr>
          <w:rFonts w:ascii="Garmond" w:hAnsi="Garmond"/>
          <w:lang w:val="en-IE"/>
        </w:rPr>
        <w:t xml:space="preserve"> (</w:t>
      </w:r>
      <w:r w:rsidRPr="00993CF6">
        <w:rPr>
          <w:rFonts w:ascii="Garmond" w:hAnsi="Garmond"/>
          <w:lang w:val="en-IE"/>
        </w:rPr>
        <w:t xml:space="preserve">Excel, </w:t>
      </w:r>
      <w:r w:rsidR="00D02694" w:rsidRPr="00993CF6">
        <w:rPr>
          <w:rFonts w:ascii="Garmond" w:hAnsi="Garmond"/>
          <w:lang w:val="en-IE"/>
        </w:rPr>
        <w:t>W</w:t>
      </w:r>
      <w:r w:rsidRPr="00993CF6">
        <w:rPr>
          <w:rFonts w:ascii="Garmond" w:hAnsi="Garmond"/>
          <w:lang w:val="en-IE"/>
        </w:rPr>
        <w:t>ord</w:t>
      </w:r>
      <w:r w:rsidR="00D02694" w:rsidRPr="00993CF6">
        <w:rPr>
          <w:rFonts w:ascii="Garmond" w:hAnsi="Garmond"/>
          <w:lang w:val="en-IE"/>
        </w:rPr>
        <w:t>)</w:t>
      </w:r>
      <w:r w:rsidRPr="00993CF6">
        <w:rPr>
          <w:rFonts w:ascii="Garmond" w:hAnsi="Garmond"/>
          <w:lang w:val="en-IE"/>
        </w:rPr>
        <w:t xml:space="preserve"> and the Windows O</w:t>
      </w:r>
      <w:r w:rsidR="00D02694" w:rsidRPr="00993CF6">
        <w:rPr>
          <w:rFonts w:ascii="Garmond" w:hAnsi="Garmond"/>
          <w:lang w:val="en-IE"/>
        </w:rPr>
        <w:t xml:space="preserve">perating </w:t>
      </w:r>
      <w:r w:rsidRPr="00993CF6">
        <w:rPr>
          <w:rFonts w:ascii="Garmond" w:hAnsi="Garmond"/>
          <w:lang w:val="en-IE"/>
        </w:rPr>
        <w:t>S</w:t>
      </w:r>
      <w:r w:rsidR="00D02694" w:rsidRPr="00993CF6">
        <w:rPr>
          <w:rFonts w:ascii="Garmond" w:hAnsi="Garmond"/>
          <w:lang w:val="en-IE"/>
        </w:rPr>
        <w:t>ystem</w:t>
      </w:r>
      <w:r w:rsidRPr="00993CF6">
        <w:rPr>
          <w:rFonts w:ascii="Garmond" w:hAnsi="Garmond"/>
          <w:lang w:val="en-IE"/>
        </w:rPr>
        <w:t>.</w:t>
      </w:r>
    </w:p>
    <w:p w:rsidR="00D02694" w:rsidRPr="00993CF6" w:rsidRDefault="00D02694" w:rsidP="00D02694">
      <w:pPr>
        <w:numPr>
          <w:ilvl w:val="0"/>
          <w:numId w:val="2"/>
        </w:numPr>
        <w:ind w:hanging="720"/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 xml:space="preserve">SPCS Administration &amp; </w:t>
      </w:r>
      <w:proofErr w:type="spellStart"/>
      <w:r w:rsidRPr="00993CF6">
        <w:rPr>
          <w:rFonts w:ascii="Garmond" w:hAnsi="Garmond"/>
          <w:lang w:val="en-IE"/>
        </w:rPr>
        <w:t>Hogia</w:t>
      </w:r>
      <w:proofErr w:type="spellEnd"/>
      <w:r w:rsidRPr="00993CF6">
        <w:rPr>
          <w:rFonts w:ascii="Garmond" w:hAnsi="Garmond"/>
          <w:lang w:val="en-IE"/>
        </w:rPr>
        <w:t xml:space="preserve"> (Economic administration and book-keeping programs).</w:t>
      </w:r>
    </w:p>
    <w:p w:rsidR="00D02694" w:rsidRPr="00993CF6" w:rsidRDefault="00D02694" w:rsidP="00D02694">
      <w:pPr>
        <w:numPr>
          <w:ilvl w:val="0"/>
          <w:numId w:val="2"/>
        </w:numPr>
        <w:ind w:hanging="720"/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 xml:space="preserve">Adobe Photoshop and </w:t>
      </w:r>
      <w:r w:rsidR="00CA2C50" w:rsidRPr="00993CF6">
        <w:rPr>
          <w:rFonts w:ascii="Garmond" w:hAnsi="Garmond"/>
          <w:lang w:val="en-IE"/>
        </w:rPr>
        <w:t>g</w:t>
      </w:r>
      <w:r w:rsidRPr="00993CF6">
        <w:rPr>
          <w:rFonts w:ascii="Garmond" w:hAnsi="Garmond"/>
          <w:lang w:val="en-IE"/>
        </w:rPr>
        <w:t xml:space="preserve">raphical </w:t>
      </w:r>
      <w:r w:rsidR="00CA2C50" w:rsidRPr="00993CF6">
        <w:rPr>
          <w:rFonts w:ascii="Garmond" w:hAnsi="Garmond"/>
          <w:lang w:val="en-IE"/>
        </w:rPr>
        <w:t>d</w:t>
      </w:r>
      <w:r w:rsidRPr="00993CF6">
        <w:rPr>
          <w:rFonts w:ascii="Garmond" w:hAnsi="Garmond"/>
          <w:lang w:val="en-IE"/>
        </w:rPr>
        <w:t>esign software.</w:t>
      </w:r>
    </w:p>
    <w:p w:rsidR="00D02694" w:rsidRPr="00993CF6" w:rsidRDefault="00D02694" w:rsidP="00D02694">
      <w:pPr>
        <w:numPr>
          <w:ilvl w:val="0"/>
          <w:numId w:val="2"/>
        </w:numPr>
        <w:ind w:hanging="720"/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>Moodle, a web-based, distance-learning application.</w:t>
      </w:r>
    </w:p>
    <w:p w:rsidR="004141AA" w:rsidRPr="00993CF6" w:rsidRDefault="004141AA" w:rsidP="004141AA">
      <w:pPr>
        <w:numPr>
          <w:ilvl w:val="0"/>
          <w:numId w:val="2"/>
        </w:numPr>
        <w:ind w:hanging="720"/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>Familiarity with working in a modern IT-networked environment.</w:t>
      </w:r>
    </w:p>
    <w:p w:rsidR="00960507" w:rsidRPr="00993CF6" w:rsidRDefault="00960507" w:rsidP="00960507">
      <w:pPr>
        <w:pStyle w:val="Heading2"/>
        <w:pBdr>
          <w:bottom w:val="single" w:sz="4" w:space="1" w:color="auto"/>
        </w:pBdr>
        <w:rPr>
          <w:rFonts w:ascii="Tahoma" w:hAnsi="Tahoma" w:cs="Tahoma"/>
          <w:sz w:val="24"/>
          <w:szCs w:val="24"/>
          <w:lang w:val="en-IE"/>
        </w:rPr>
      </w:pPr>
      <w:r w:rsidRPr="00993CF6">
        <w:rPr>
          <w:rFonts w:ascii="Garmond" w:hAnsi="Garmond"/>
          <w:lang w:val="en-IE"/>
        </w:rPr>
        <w:br w:type="page"/>
      </w:r>
      <w:r w:rsidRPr="00993CF6">
        <w:rPr>
          <w:rFonts w:ascii="Tahoma" w:hAnsi="Tahoma" w:cs="Tahoma"/>
          <w:sz w:val="24"/>
          <w:szCs w:val="24"/>
          <w:lang w:val="en-IE"/>
        </w:rPr>
        <w:lastRenderedPageBreak/>
        <w:t>Professional Experience:</w:t>
      </w:r>
    </w:p>
    <w:tbl>
      <w:tblPr>
        <w:tblW w:w="8645" w:type="dxa"/>
        <w:tblInd w:w="-72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7302"/>
        <w:gridCol w:w="1343"/>
      </w:tblGrid>
      <w:tr w:rsidR="0012056A" w:rsidRPr="00993CF6">
        <w:tc>
          <w:tcPr>
            <w:tcW w:w="7302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BD71AC" w:rsidRPr="00993CF6" w:rsidRDefault="0012056A" w:rsidP="00650751">
            <w:pPr>
              <w:ind w:left="72" w:right="-288"/>
              <w:rPr>
                <w:rFonts w:ascii="Garmond" w:hAnsi="Garmond"/>
                <w:b/>
                <w:lang w:val="en-IE"/>
              </w:rPr>
            </w:pPr>
            <w:r w:rsidRPr="00993CF6">
              <w:rPr>
                <w:rFonts w:ascii="Garmond" w:hAnsi="Garmond"/>
                <w:b/>
                <w:lang w:val="en-IE"/>
              </w:rPr>
              <w:t>Business Administrator</w:t>
            </w:r>
            <w:r w:rsidR="00D02694" w:rsidRPr="00993CF6">
              <w:rPr>
                <w:rFonts w:ascii="Garmond" w:hAnsi="Garmond"/>
                <w:b/>
                <w:lang w:val="en-IE"/>
              </w:rPr>
              <w:t xml:space="preserve"> (Part-time)</w:t>
            </w:r>
          </w:p>
          <w:p w:rsidR="0012056A" w:rsidRPr="00993CF6" w:rsidRDefault="004141AA" w:rsidP="00650751">
            <w:pPr>
              <w:ind w:left="72" w:right="-288"/>
              <w:rPr>
                <w:rFonts w:ascii="Garmond" w:hAnsi="Garmond"/>
                <w:lang w:val="en-IE"/>
              </w:rPr>
            </w:pPr>
            <w:r w:rsidRPr="00993CF6">
              <w:rPr>
                <w:rFonts w:ascii="Garmond" w:hAnsi="Garmond"/>
                <w:bCs/>
                <w:sz w:val="22"/>
                <w:szCs w:val="22"/>
                <w:lang w:val="en-IE"/>
              </w:rPr>
              <w:t>A</w:t>
            </w:r>
            <w:r w:rsidR="0012056A" w:rsidRPr="00993CF6">
              <w:rPr>
                <w:rFonts w:ascii="Garmond" w:hAnsi="Garmond"/>
                <w:bCs/>
                <w:sz w:val="22"/>
                <w:szCs w:val="22"/>
                <w:lang w:val="en-IE"/>
              </w:rPr>
              <w:t>t</w:t>
            </w:r>
            <w:r w:rsidRPr="00993CF6">
              <w:rPr>
                <w:rFonts w:ascii="Garmond" w:hAnsi="Garmond"/>
                <w:bCs/>
                <w:sz w:val="22"/>
                <w:szCs w:val="22"/>
                <w:lang w:val="en-IE"/>
              </w:rPr>
              <w:t xml:space="preserve"> </w:t>
            </w:r>
            <w:r w:rsidRPr="00993CF6">
              <w:rPr>
                <w:rFonts w:ascii="Garmond" w:hAnsi="Garmond"/>
                <w:bCs/>
                <w:i/>
                <w:sz w:val="22"/>
                <w:szCs w:val="22"/>
                <w:lang w:val="en-IE"/>
              </w:rPr>
              <w:t>G-Foods</w:t>
            </w:r>
            <w:r w:rsidR="0012056A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, Stockholm. An </w:t>
            </w: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i</w:t>
            </w:r>
            <w:r w:rsidR="0012056A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mporter and distributor </w:t>
            </w: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of high quality</w:t>
            </w:r>
            <w:r w:rsidR="00273905" w:rsidRPr="00993CF6">
              <w:rPr>
                <w:rFonts w:ascii="Garmond" w:hAnsi="Garmond"/>
                <w:sz w:val="22"/>
                <w:szCs w:val="22"/>
                <w:lang w:val="en-IE"/>
              </w:rPr>
              <w:br/>
            </w: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foodstuffs from continental Europe,</w:t>
            </w:r>
            <w:r w:rsidR="0012056A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</w:t>
            </w: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G-Foods was recen</w:t>
            </w:r>
            <w:r w:rsidR="00AE7A2B" w:rsidRPr="00993CF6">
              <w:rPr>
                <w:rFonts w:ascii="Garmond" w:hAnsi="Garmond"/>
                <w:sz w:val="22"/>
                <w:szCs w:val="22"/>
                <w:lang w:val="en-IE"/>
              </w:rPr>
              <w:t>t</w:t>
            </w: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ly elected</w:t>
            </w:r>
            <w:r w:rsidR="0012056A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“Importer of the Year” in Dec. 20</w:t>
            </w:r>
            <w:r w:rsidR="00266A08">
              <w:rPr>
                <w:rFonts w:ascii="Garmond" w:hAnsi="Garmond"/>
                <w:sz w:val="22"/>
                <w:szCs w:val="22"/>
                <w:lang w:val="en-IE"/>
              </w:rPr>
              <w:t>XX</w:t>
            </w:r>
            <w:r w:rsidR="0012056A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by the Swedish </w:t>
            </w: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Gour</w:t>
            </w:r>
            <w:r w:rsidR="00CA2C50" w:rsidRPr="00993CF6">
              <w:rPr>
                <w:rFonts w:ascii="Garmond" w:hAnsi="Garmond"/>
                <w:sz w:val="22"/>
                <w:szCs w:val="22"/>
                <w:lang w:val="en-IE"/>
              </w:rPr>
              <w:t>m</w:t>
            </w: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et</w:t>
            </w:r>
            <w:r w:rsidR="0012056A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Association</w:t>
            </w:r>
            <w:r w:rsidR="0012056A" w:rsidRPr="00993CF6">
              <w:rPr>
                <w:rFonts w:ascii="Garmond" w:hAnsi="Garmond"/>
                <w:lang w:val="en-IE"/>
              </w:rPr>
              <w:t>.</w:t>
            </w:r>
          </w:p>
          <w:p w:rsidR="0012056A" w:rsidRPr="00993CF6" w:rsidRDefault="0012056A" w:rsidP="00650751">
            <w:pPr>
              <w:numPr>
                <w:ilvl w:val="0"/>
                <w:numId w:val="1"/>
              </w:numPr>
              <w:tabs>
                <w:tab w:val="clear" w:pos="792"/>
                <w:tab w:val="num" w:pos="498"/>
              </w:tabs>
              <w:ind w:left="498" w:right="-288"/>
              <w:rPr>
                <w:rFonts w:ascii="Garmond" w:hAnsi="Garmond"/>
                <w:lang w:val="en-IE"/>
              </w:rPr>
            </w:pP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Worked at the heart of office administration: managing customer </w:t>
            </w:r>
            <w:r w:rsidR="00273905" w:rsidRPr="00993CF6">
              <w:rPr>
                <w:rFonts w:ascii="Garmond" w:hAnsi="Garmond"/>
                <w:sz w:val="22"/>
                <w:szCs w:val="22"/>
                <w:lang w:val="en-IE"/>
              </w:rPr>
              <w:br/>
            </w: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orders, invoice</w:t>
            </w:r>
            <w:r w:rsidR="000675F2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processing</w:t>
            </w: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, etc.</w:t>
            </w:r>
          </w:p>
          <w:p w:rsidR="0012056A" w:rsidRPr="00993CF6" w:rsidRDefault="0012056A" w:rsidP="00650751">
            <w:pPr>
              <w:numPr>
                <w:ilvl w:val="0"/>
                <w:numId w:val="1"/>
              </w:numPr>
              <w:tabs>
                <w:tab w:val="clear" w:pos="792"/>
                <w:tab w:val="num" w:pos="498"/>
              </w:tabs>
              <w:ind w:left="498" w:right="-288"/>
              <w:rPr>
                <w:rFonts w:ascii="Garmond" w:hAnsi="Garmond"/>
                <w:lang w:val="en-IE"/>
              </w:rPr>
            </w:pP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Maintained contact with producers and assisted salespeople with fact </w:t>
            </w:r>
            <w:r w:rsidR="00413C62" w:rsidRPr="00993CF6">
              <w:rPr>
                <w:rFonts w:ascii="Garmond" w:hAnsi="Garmond"/>
                <w:sz w:val="22"/>
                <w:szCs w:val="22"/>
                <w:lang w:val="en-IE"/>
              </w:rPr>
              <w:br/>
            </w: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sheets, sales statistics, etc</w:t>
            </w:r>
            <w:r w:rsidR="00650751" w:rsidRPr="00993CF6">
              <w:rPr>
                <w:rFonts w:ascii="Garmond" w:hAnsi="Garmond"/>
                <w:sz w:val="22"/>
                <w:szCs w:val="22"/>
                <w:lang w:val="en-IE"/>
              </w:rPr>
              <w:t>.</w:t>
            </w:r>
          </w:p>
          <w:p w:rsidR="0012056A" w:rsidRPr="00993CF6" w:rsidRDefault="0012056A" w:rsidP="00650751">
            <w:pPr>
              <w:numPr>
                <w:ilvl w:val="0"/>
                <w:numId w:val="1"/>
              </w:numPr>
              <w:tabs>
                <w:tab w:val="clear" w:pos="792"/>
                <w:tab w:val="num" w:pos="498"/>
              </w:tabs>
              <w:ind w:left="498" w:right="-288"/>
              <w:rPr>
                <w:rFonts w:ascii="Garmond" w:hAnsi="Garmond"/>
                <w:lang w:val="en-IE"/>
              </w:rPr>
            </w:pP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Improved and expanded the IT-base for the company; was central to</w:t>
            </w:r>
            <w:r w:rsidR="00273905" w:rsidRPr="00993CF6">
              <w:rPr>
                <w:rFonts w:ascii="Garmond" w:hAnsi="Garmond"/>
                <w:sz w:val="22"/>
                <w:szCs w:val="22"/>
                <w:lang w:val="en-IE"/>
              </w:rPr>
              <w:br/>
            </w:r>
            <w:r w:rsidR="000675F2" w:rsidRPr="00993CF6">
              <w:rPr>
                <w:rFonts w:ascii="Garmond" w:hAnsi="Garmond"/>
                <w:sz w:val="22"/>
                <w:szCs w:val="22"/>
                <w:lang w:val="en-IE"/>
              </w:rPr>
              <w:t>the creation of its i</w:t>
            </w: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nternet website (</w:t>
            </w:r>
            <w:hyperlink r:id="rId7" w:history="1">
              <w:r w:rsidR="004141AA" w:rsidRPr="00993CF6">
                <w:rPr>
                  <w:rStyle w:val="Hyperlink"/>
                  <w:rFonts w:ascii="Garmond" w:hAnsi="Garmond"/>
                  <w:sz w:val="22"/>
                  <w:szCs w:val="22"/>
                  <w:lang w:val="en-IE"/>
                </w:rPr>
                <w:t>www.G-foods</w:t>
              </w:r>
            </w:hyperlink>
            <w:r w:rsidR="00BD71AC" w:rsidRPr="00993CF6">
              <w:rPr>
                <w:rFonts w:ascii="Garmond" w:hAnsi="Garmond"/>
                <w:sz w:val="22"/>
                <w:szCs w:val="22"/>
                <w:lang w:val="en-IE"/>
              </w:rPr>
              <w:t>)</w:t>
            </w: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and to developing a program to manage stock samples</w:t>
            </w:r>
          </w:p>
        </w:tc>
        <w:tc>
          <w:tcPr>
            <w:tcW w:w="1343" w:type="dxa"/>
            <w:tcMar>
              <w:top w:w="85" w:type="dxa"/>
              <w:bottom w:w="85" w:type="dxa"/>
            </w:tcMar>
          </w:tcPr>
          <w:p w:rsidR="0012056A" w:rsidRPr="00993CF6" w:rsidRDefault="00D02694" w:rsidP="00266A08">
            <w:pPr>
              <w:rPr>
                <w:rFonts w:ascii="Garmond" w:hAnsi="Garmond"/>
                <w:sz w:val="22"/>
                <w:szCs w:val="22"/>
                <w:lang w:val="en-IE"/>
              </w:rPr>
            </w:pP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Apr</w:t>
            </w:r>
            <w:r w:rsidR="00273905" w:rsidRPr="00993CF6">
              <w:rPr>
                <w:rFonts w:ascii="Garmond" w:hAnsi="Garmond"/>
                <w:sz w:val="22"/>
                <w:szCs w:val="22"/>
                <w:lang w:val="en-IE"/>
              </w:rPr>
              <w:t>.</w:t>
            </w:r>
            <w:r w:rsidR="0012056A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</w:t>
            </w:r>
            <w:r w:rsidR="00273905" w:rsidRPr="00993CF6">
              <w:rPr>
                <w:rFonts w:ascii="Garmond" w:hAnsi="Garmond"/>
                <w:sz w:val="22"/>
                <w:szCs w:val="22"/>
                <w:lang w:val="en-IE"/>
              </w:rPr>
              <w:t>20</w:t>
            </w:r>
            <w:r w:rsidR="00266A08">
              <w:rPr>
                <w:rFonts w:ascii="Garmond" w:hAnsi="Garmond"/>
                <w:sz w:val="22"/>
                <w:szCs w:val="22"/>
                <w:lang w:val="en-IE"/>
              </w:rPr>
              <w:t>XX</w:t>
            </w:r>
            <w:r w:rsidR="00273905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– A</w:t>
            </w:r>
            <w:r w:rsidR="0012056A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ug. </w:t>
            </w:r>
            <w:r w:rsidR="00273905" w:rsidRPr="00993CF6">
              <w:rPr>
                <w:rFonts w:ascii="Garmond" w:hAnsi="Garmond"/>
                <w:sz w:val="22"/>
                <w:szCs w:val="22"/>
                <w:lang w:val="en-IE"/>
              </w:rPr>
              <w:t>20</w:t>
            </w:r>
            <w:r w:rsidR="00266A08">
              <w:rPr>
                <w:rFonts w:ascii="Garmond" w:hAnsi="Garmond"/>
                <w:sz w:val="22"/>
                <w:szCs w:val="22"/>
                <w:lang w:val="en-IE"/>
              </w:rPr>
              <w:t>XX</w:t>
            </w:r>
          </w:p>
        </w:tc>
      </w:tr>
      <w:tr w:rsidR="0012056A" w:rsidRPr="00993CF6">
        <w:tc>
          <w:tcPr>
            <w:tcW w:w="7302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BD71AC" w:rsidRPr="00993CF6" w:rsidRDefault="004141AA" w:rsidP="00650751">
            <w:pPr>
              <w:ind w:left="72" w:right="-288"/>
              <w:rPr>
                <w:rFonts w:ascii="Garmond" w:hAnsi="Garmond"/>
                <w:b/>
                <w:lang w:val="en-IE"/>
              </w:rPr>
            </w:pPr>
            <w:r w:rsidRPr="00993CF6">
              <w:rPr>
                <w:rFonts w:ascii="Garmond" w:hAnsi="Garmond"/>
                <w:b/>
                <w:lang w:val="en-IE"/>
              </w:rPr>
              <w:t>Logistics Co-ordinator</w:t>
            </w:r>
          </w:p>
          <w:p w:rsidR="0012056A" w:rsidRPr="00993CF6" w:rsidRDefault="0012056A" w:rsidP="00650751">
            <w:pPr>
              <w:ind w:left="72" w:right="-288"/>
              <w:rPr>
                <w:rFonts w:ascii="Garmond" w:hAnsi="Garmond"/>
                <w:sz w:val="22"/>
                <w:szCs w:val="22"/>
                <w:lang w:val="en-IE"/>
              </w:rPr>
            </w:pPr>
            <w:proofErr w:type="gramStart"/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at</w:t>
            </w:r>
            <w:proofErr w:type="gramEnd"/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</w:t>
            </w:r>
            <w:r w:rsidR="004141AA" w:rsidRPr="00993CF6">
              <w:rPr>
                <w:rFonts w:ascii="Garmond" w:hAnsi="Garmond"/>
                <w:i/>
                <w:sz w:val="22"/>
                <w:szCs w:val="22"/>
                <w:lang w:val="en-IE"/>
              </w:rPr>
              <w:t>Transport</w:t>
            </w:r>
            <w:r w:rsidRPr="00993CF6">
              <w:rPr>
                <w:rFonts w:ascii="Garmond" w:hAnsi="Garmond"/>
                <w:i/>
                <w:sz w:val="22"/>
                <w:szCs w:val="22"/>
                <w:lang w:val="en-IE"/>
              </w:rPr>
              <w:t xml:space="preserve"> AB</w:t>
            </w: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. A</w:t>
            </w:r>
            <w:r w:rsidR="004141AA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main long-distance distributor in the Nordic region</w:t>
            </w:r>
            <w:proofErr w:type="gramStart"/>
            <w:r w:rsidR="004141AA" w:rsidRPr="00993CF6">
              <w:rPr>
                <w:rFonts w:ascii="Garmond" w:hAnsi="Garmond"/>
                <w:sz w:val="22"/>
                <w:szCs w:val="22"/>
                <w:lang w:val="en-IE"/>
              </w:rPr>
              <w:t>,  Transport</w:t>
            </w:r>
            <w:proofErr w:type="gramEnd"/>
            <w:r w:rsidR="004141AA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AB </w:t>
            </w:r>
            <w:r w:rsidR="007D3826" w:rsidRPr="00993CF6">
              <w:rPr>
                <w:rFonts w:ascii="Garmond" w:hAnsi="Garmond"/>
                <w:sz w:val="22"/>
                <w:szCs w:val="22"/>
                <w:lang w:val="en-IE"/>
              </w:rPr>
              <w:t>is a small enterprise started in 20</w:t>
            </w:r>
            <w:r w:rsidR="00266A08">
              <w:rPr>
                <w:rFonts w:ascii="Garmond" w:hAnsi="Garmond"/>
                <w:sz w:val="22"/>
                <w:szCs w:val="22"/>
                <w:lang w:val="en-IE"/>
              </w:rPr>
              <w:t>XX</w:t>
            </w:r>
            <w:r w:rsidR="007D3826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which now employs 80 staff.</w:t>
            </w:r>
          </w:p>
          <w:p w:rsidR="0012056A" w:rsidRPr="00993CF6" w:rsidRDefault="0012056A" w:rsidP="00650751">
            <w:pPr>
              <w:numPr>
                <w:ilvl w:val="0"/>
                <w:numId w:val="1"/>
              </w:numPr>
              <w:tabs>
                <w:tab w:val="clear" w:pos="792"/>
                <w:tab w:val="num" w:pos="498"/>
              </w:tabs>
              <w:ind w:left="498" w:right="-288"/>
              <w:rPr>
                <w:rFonts w:ascii="Garmond" w:hAnsi="Garmond"/>
                <w:lang w:val="en-IE"/>
              </w:rPr>
            </w:pP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Fulfilled </w:t>
            </w:r>
            <w:r w:rsidR="007D3826" w:rsidRPr="00993CF6">
              <w:rPr>
                <w:rFonts w:ascii="Garmond" w:hAnsi="Garmond"/>
                <w:sz w:val="22"/>
                <w:szCs w:val="22"/>
                <w:lang w:val="en-IE"/>
              </w:rPr>
              <w:t>all the responsibilities of a senior employee while they were on parent leave</w:t>
            </w:r>
          </w:p>
          <w:p w:rsidR="0012056A" w:rsidRPr="00993CF6" w:rsidRDefault="0012056A" w:rsidP="00650751">
            <w:pPr>
              <w:numPr>
                <w:ilvl w:val="0"/>
                <w:numId w:val="1"/>
              </w:numPr>
              <w:tabs>
                <w:tab w:val="clear" w:pos="792"/>
                <w:tab w:val="num" w:pos="498"/>
              </w:tabs>
              <w:ind w:left="498" w:right="-288"/>
              <w:rPr>
                <w:rFonts w:ascii="Garmond" w:hAnsi="Garmond"/>
                <w:lang w:val="en-IE"/>
              </w:rPr>
            </w:pP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Managed everything from </w:t>
            </w:r>
            <w:r w:rsidR="007D3826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organising freight contracts to organising </w:t>
            </w:r>
            <w:r w:rsidR="007D3826" w:rsidRPr="00993CF6">
              <w:rPr>
                <w:rFonts w:ascii="Garmond" w:hAnsi="Garmond"/>
                <w:sz w:val="22"/>
                <w:szCs w:val="22"/>
                <w:lang w:val="en-IE"/>
              </w:rPr>
              <w:br/>
              <w:t>shipping logistics and overseeing the stock inventory at warehouse</w:t>
            </w:r>
            <w:r w:rsidR="00CA2C50" w:rsidRPr="00993CF6">
              <w:rPr>
                <w:rFonts w:ascii="Garmond" w:hAnsi="Garmond"/>
                <w:sz w:val="22"/>
                <w:szCs w:val="22"/>
                <w:lang w:val="en-IE"/>
              </w:rPr>
              <w:t>s</w:t>
            </w:r>
            <w:r w:rsidR="007D3826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throughout the Stockholm region.</w:t>
            </w:r>
          </w:p>
          <w:p w:rsidR="00D02694" w:rsidRPr="00993CF6" w:rsidRDefault="00D02694" w:rsidP="00650751">
            <w:pPr>
              <w:numPr>
                <w:ilvl w:val="0"/>
                <w:numId w:val="1"/>
              </w:numPr>
              <w:tabs>
                <w:tab w:val="clear" w:pos="792"/>
                <w:tab w:val="num" w:pos="498"/>
              </w:tabs>
              <w:ind w:left="498" w:right="-288"/>
              <w:rPr>
                <w:rFonts w:ascii="Garmond" w:hAnsi="Garmond"/>
                <w:lang w:val="en-IE"/>
              </w:rPr>
            </w:pP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Shortened delivery times for a range of goods and reduced perishable goods spoilage by 15% during my tenure.</w:t>
            </w:r>
          </w:p>
        </w:tc>
        <w:tc>
          <w:tcPr>
            <w:tcW w:w="1343" w:type="dxa"/>
            <w:tcMar>
              <w:top w:w="85" w:type="dxa"/>
              <w:bottom w:w="85" w:type="dxa"/>
            </w:tcMar>
          </w:tcPr>
          <w:p w:rsidR="0012056A" w:rsidRPr="00993CF6" w:rsidRDefault="00D02694" w:rsidP="00266A08">
            <w:pPr>
              <w:rPr>
                <w:rFonts w:ascii="Garmond" w:hAnsi="Garmond"/>
                <w:sz w:val="22"/>
                <w:szCs w:val="22"/>
                <w:lang w:val="en-IE"/>
              </w:rPr>
            </w:pP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Feb.</w:t>
            </w:r>
            <w:r w:rsidR="0012056A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</w:t>
            </w:r>
            <w:r w:rsidR="00650751" w:rsidRPr="00993CF6">
              <w:rPr>
                <w:rFonts w:ascii="Garmond" w:hAnsi="Garmond"/>
                <w:sz w:val="22"/>
                <w:szCs w:val="22"/>
                <w:lang w:val="en-IE"/>
              </w:rPr>
              <w:t>20</w:t>
            </w:r>
            <w:r w:rsidR="00266A08">
              <w:rPr>
                <w:rFonts w:ascii="Garmond" w:hAnsi="Garmond"/>
                <w:sz w:val="22"/>
                <w:szCs w:val="22"/>
                <w:lang w:val="en-IE"/>
              </w:rPr>
              <w:t>XX</w:t>
            </w:r>
            <w:r w:rsidR="0012056A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– </w:t>
            </w: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May</w:t>
            </w:r>
            <w:r w:rsidR="00273905" w:rsidRPr="00993CF6">
              <w:rPr>
                <w:rFonts w:ascii="Garmond" w:hAnsi="Garmond"/>
                <w:sz w:val="22"/>
                <w:szCs w:val="22"/>
                <w:lang w:val="en-IE"/>
              </w:rPr>
              <w:t>.</w:t>
            </w:r>
            <w:r w:rsidR="0012056A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</w:t>
            </w:r>
            <w:r w:rsidR="00650751" w:rsidRPr="00993CF6">
              <w:rPr>
                <w:rFonts w:ascii="Garmond" w:hAnsi="Garmond"/>
                <w:sz w:val="22"/>
                <w:szCs w:val="22"/>
                <w:lang w:val="en-IE"/>
              </w:rPr>
              <w:t>20</w:t>
            </w:r>
            <w:r w:rsidR="00266A08">
              <w:rPr>
                <w:rFonts w:ascii="Garmond" w:hAnsi="Garmond"/>
                <w:sz w:val="22"/>
                <w:szCs w:val="22"/>
                <w:lang w:val="en-IE"/>
              </w:rPr>
              <w:t>XX</w:t>
            </w:r>
          </w:p>
        </w:tc>
      </w:tr>
      <w:tr w:rsidR="0012056A" w:rsidRPr="00993CF6">
        <w:tc>
          <w:tcPr>
            <w:tcW w:w="7302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BD71AC" w:rsidRPr="00993CF6" w:rsidRDefault="007D3826" w:rsidP="00650751">
            <w:pPr>
              <w:ind w:left="72" w:right="-288"/>
              <w:rPr>
                <w:rFonts w:ascii="Garmond" w:hAnsi="Garmond"/>
                <w:b/>
                <w:bCs/>
                <w:lang w:val="en-IE"/>
              </w:rPr>
            </w:pPr>
            <w:r w:rsidRPr="00993CF6">
              <w:rPr>
                <w:rFonts w:ascii="Garmond" w:hAnsi="Garmond"/>
                <w:b/>
                <w:bCs/>
                <w:lang w:val="en-IE"/>
              </w:rPr>
              <w:t>Other Positions</w:t>
            </w:r>
          </w:p>
          <w:p w:rsidR="0012056A" w:rsidRPr="00993CF6" w:rsidRDefault="007D3826" w:rsidP="00650751">
            <w:pPr>
              <w:ind w:left="72" w:right="-288"/>
              <w:rPr>
                <w:rFonts w:ascii="Garmond" w:hAnsi="Garmond"/>
                <w:b/>
                <w:bCs/>
                <w:sz w:val="22"/>
                <w:szCs w:val="22"/>
                <w:lang w:val="en-IE"/>
              </w:rPr>
            </w:pP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Place. Description of position, main assignments and achievements.</w:t>
            </w:r>
          </w:p>
        </w:tc>
        <w:tc>
          <w:tcPr>
            <w:tcW w:w="1343" w:type="dxa"/>
            <w:tcMar>
              <w:top w:w="85" w:type="dxa"/>
              <w:bottom w:w="85" w:type="dxa"/>
            </w:tcMar>
          </w:tcPr>
          <w:p w:rsidR="0012056A" w:rsidRPr="00993CF6" w:rsidRDefault="0012056A" w:rsidP="00266A08">
            <w:pPr>
              <w:rPr>
                <w:rFonts w:ascii="Garmond" w:hAnsi="Garmond"/>
                <w:sz w:val="22"/>
                <w:szCs w:val="22"/>
                <w:lang w:val="en-IE"/>
              </w:rPr>
            </w:pP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Aug</w:t>
            </w:r>
            <w:r w:rsidR="00273905" w:rsidRPr="00993CF6">
              <w:rPr>
                <w:rFonts w:ascii="Garmond" w:hAnsi="Garmond"/>
                <w:sz w:val="22"/>
                <w:szCs w:val="22"/>
                <w:lang w:val="en-IE"/>
              </w:rPr>
              <w:t>.</w:t>
            </w: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– Dec</w:t>
            </w:r>
            <w:r w:rsidR="00273905" w:rsidRPr="00993CF6">
              <w:rPr>
                <w:rFonts w:ascii="Garmond" w:hAnsi="Garmond"/>
                <w:sz w:val="22"/>
                <w:szCs w:val="22"/>
                <w:lang w:val="en-IE"/>
              </w:rPr>
              <w:t>.</w:t>
            </w: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20</w:t>
            </w:r>
            <w:r w:rsidR="00266A08">
              <w:rPr>
                <w:rFonts w:ascii="Garmond" w:hAnsi="Garmond"/>
                <w:sz w:val="22"/>
                <w:szCs w:val="22"/>
                <w:lang w:val="en-IE"/>
              </w:rPr>
              <w:t>XX</w:t>
            </w:r>
          </w:p>
        </w:tc>
      </w:tr>
      <w:tr w:rsidR="0012056A" w:rsidRPr="00993CF6">
        <w:tc>
          <w:tcPr>
            <w:tcW w:w="7302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12056A" w:rsidRPr="00993CF6" w:rsidRDefault="007D3826" w:rsidP="00650751">
            <w:pPr>
              <w:ind w:left="72" w:right="-288"/>
              <w:rPr>
                <w:rFonts w:ascii="Garmond" w:hAnsi="Garmond"/>
                <w:b/>
                <w:sz w:val="22"/>
                <w:szCs w:val="22"/>
                <w:lang w:val="en-IE"/>
              </w:rPr>
            </w:pPr>
            <w:r w:rsidRPr="00993CF6">
              <w:rPr>
                <w:rFonts w:ascii="Garmond" w:hAnsi="Garmond"/>
                <w:b/>
                <w:sz w:val="22"/>
                <w:szCs w:val="22"/>
                <w:lang w:val="en-IE"/>
              </w:rPr>
              <w:t>Career Break</w:t>
            </w:r>
          </w:p>
          <w:p w:rsidR="007D3826" w:rsidRPr="00993CF6" w:rsidRDefault="007D3826" w:rsidP="00650751">
            <w:pPr>
              <w:ind w:left="72" w:right="-288"/>
              <w:rPr>
                <w:rFonts w:ascii="Garmond" w:hAnsi="Garmond"/>
                <w:sz w:val="22"/>
                <w:szCs w:val="22"/>
                <w:lang w:val="en-IE"/>
              </w:rPr>
            </w:pP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Travelled extensively in Asia and the Far East.</w:t>
            </w:r>
            <w:r w:rsidRPr="00993CF6">
              <w:rPr>
                <w:rFonts w:ascii="Garmond" w:hAnsi="Garmond"/>
                <w:i/>
                <w:sz w:val="22"/>
                <w:szCs w:val="22"/>
                <w:lang w:val="en-IE"/>
              </w:rPr>
              <w:t xml:space="preserve"> </w:t>
            </w:r>
            <w:r w:rsidR="00145AEF" w:rsidRPr="00993CF6">
              <w:rPr>
                <w:rFonts w:ascii="Garmond" w:hAnsi="Garmond"/>
                <w:i/>
                <w:sz w:val="22"/>
                <w:szCs w:val="22"/>
                <w:lang w:val="en-IE"/>
              </w:rPr>
              <w:t xml:space="preserve">(Mention more about this in </w:t>
            </w:r>
            <w:r w:rsidR="00D02694" w:rsidRPr="00993CF6">
              <w:rPr>
                <w:rFonts w:ascii="Garmond" w:hAnsi="Garmond"/>
                <w:i/>
                <w:sz w:val="22"/>
                <w:szCs w:val="22"/>
                <w:lang w:val="en-IE"/>
              </w:rPr>
              <w:br/>
            </w:r>
            <w:r w:rsidR="00145AEF" w:rsidRPr="00993CF6">
              <w:rPr>
                <w:rFonts w:ascii="Garmond" w:hAnsi="Garmond"/>
                <w:i/>
                <w:sz w:val="22"/>
                <w:szCs w:val="22"/>
                <w:lang w:val="en-IE"/>
              </w:rPr>
              <w:t>your cover letter or wait until the interview)</w:t>
            </w:r>
          </w:p>
        </w:tc>
        <w:tc>
          <w:tcPr>
            <w:tcW w:w="1343" w:type="dxa"/>
            <w:tcMar>
              <w:top w:w="85" w:type="dxa"/>
              <w:bottom w:w="85" w:type="dxa"/>
            </w:tcMar>
          </w:tcPr>
          <w:p w:rsidR="0012056A" w:rsidRPr="00993CF6" w:rsidRDefault="007D3826" w:rsidP="00266A08">
            <w:pPr>
              <w:rPr>
                <w:rFonts w:ascii="Garmond" w:hAnsi="Garmond"/>
                <w:sz w:val="22"/>
                <w:szCs w:val="22"/>
                <w:lang w:val="en-IE"/>
              </w:rPr>
            </w:pP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Jan – Jul 20</w:t>
            </w:r>
            <w:r w:rsidR="00266A08">
              <w:rPr>
                <w:rFonts w:ascii="Garmond" w:hAnsi="Garmond"/>
                <w:sz w:val="22"/>
                <w:szCs w:val="22"/>
                <w:lang w:val="en-IE"/>
              </w:rPr>
              <w:t>XX</w:t>
            </w:r>
          </w:p>
        </w:tc>
      </w:tr>
      <w:tr w:rsidR="0012056A" w:rsidRPr="00993CF6">
        <w:tc>
          <w:tcPr>
            <w:tcW w:w="7302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:rsidR="00BD71AC" w:rsidRPr="00993CF6" w:rsidRDefault="007D3826" w:rsidP="00650751">
            <w:pPr>
              <w:ind w:left="72" w:right="-288"/>
              <w:rPr>
                <w:rFonts w:ascii="Garmond" w:hAnsi="Garmond"/>
                <w:b/>
                <w:bCs/>
                <w:lang w:val="en-IE"/>
              </w:rPr>
            </w:pPr>
            <w:r w:rsidRPr="00993CF6">
              <w:rPr>
                <w:rFonts w:ascii="Garmond" w:hAnsi="Garmond"/>
                <w:b/>
                <w:bCs/>
                <w:lang w:val="en-IE"/>
              </w:rPr>
              <w:t>Cashier</w:t>
            </w:r>
            <w:r w:rsidR="002B45EC" w:rsidRPr="00993CF6">
              <w:rPr>
                <w:rFonts w:ascii="Garmond" w:hAnsi="Garmond"/>
                <w:b/>
                <w:bCs/>
                <w:lang w:val="en-IE"/>
              </w:rPr>
              <w:t xml:space="preserve"> &amp; Deli-worker</w:t>
            </w:r>
          </w:p>
          <w:p w:rsidR="0012056A" w:rsidRPr="00993CF6" w:rsidRDefault="0012056A" w:rsidP="00650751">
            <w:pPr>
              <w:ind w:left="72" w:right="-288"/>
              <w:rPr>
                <w:rFonts w:ascii="Garmond" w:hAnsi="Garmond"/>
                <w:bCs/>
                <w:sz w:val="22"/>
                <w:szCs w:val="22"/>
                <w:lang w:val="en-IE"/>
              </w:rPr>
            </w:pPr>
            <w:proofErr w:type="gramStart"/>
            <w:r w:rsidRPr="00993CF6">
              <w:rPr>
                <w:rFonts w:ascii="Garmond" w:hAnsi="Garmond"/>
                <w:bCs/>
                <w:sz w:val="22"/>
                <w:szCs w:val="22"/>
                <w:lang w:val="en-IE"/>
              </w:rPr>
              <w:t>at</w:t>
            </w:r>
            <w:proofErr w:type="gramEnd"/>
            <w:r w:rsidRPr="00993CF6">
              <w:rPr>
                <w:rFonts w:ascii="Garmond" w:hAnsi="Garmond"/>
                <w:bCs/>
                <w:sz w:val="22"/>
                <w:szCs w:val="22"/>
                <w:lang w:val="en-IE"/>
              </w:rPr>
              <w:t xml:space="preserve"> </w:t>
            </w:r>
            <w:r w:rsidR="007D3826" w:rsidRPr="00993CF6">
              <w:rPr>
                <w:rFonts w:ascii="Garmond" w:hAnsi="Garmond"/>
                <w:bCs/>
                <w:sz w:val="22"/>
                <w:szCs w:val="22"/>
                <w:lang w:val="en-IE"/>
              </w:rPr>
              <w:t>ICA Foods AB, a main supermarket chain in Sweden.</w:t>
            </w:r>
          </w:p>
          <w:p w:rsidR="000675F2" w:rsidRPr="00993CF6" w:rsidRDefault="000675F2" w:rsidP="007D3826">
            <w:pPr>
              <w:numPr>
                <w:ilvl w:val="0"/>
                <w:numId w:val="3"/>
              </w:numPr>
              <w:ind w:right="-288"/>
              <w:rPr>
                <w:rFonts w:ascii="Garmond" w:hAnsi="Garmond"/>
                <w:bCs/>
                <w:sz w:val="22"/>
                <w:szCs w:val="22"/>
                <w:lang w:val="en-IE"/>
              </w:rPr>
            </w:pPr>
            <w:r w:rsidRPr="00993CF6">
              <w:rPr>
                <w:rFonts w:ascii="Garmond" w:hAnsi="Garmond"/>
                <w:bCs/>
                <w:sz w:val="22"/>
                <w:szCs w:val="22"/>
                <w:lang w:val="en-IE"/>
              </w:rPr>
              <w:t xml:space="preserve">Managed food processing and preparation in the store delicatessen </w:t>
            </w:r>
          </w:p>
          <w:p w:rsidR="00145AEF" w:rsidRPr="00993CF6" w:rsidRDefault="000675F2" w:rsidP="007D3826">
            <w:pPr>
              <w:numPr>
                <w:ilvl w:val="0"/>
                <w:numId w:val="3"/>
              </w:numPr>
              <w:ind w:right="-288"/>
              <w:rPr>
                <w:rFonts w:ascii="Garmond" w:hAnsi="Garmond"/>
                <w:bCs/>
                <w:sz w:val="22"/>
                <w:szCs w:val="22"/>
                <w:lang w:val="en-IE"/>
              </w:rPr>
            </w:pPr>
            <w:r w:rsidRPr="00993CF6">
              <w:rPr>
                <w:rFonts w:ascii="Garmond" w:hAnsi="Garmond"/>
                <w:bCs/>
                <w:sz w:val="22"/>
                <w:szCs w:val="22"/>
                <w:lang w:val="en-IE"/>
              </w:rPr>
              <w:t>Manned the cashier and handled goods checking</w:t>
            </w:r>
          </w:p>
          <w:p w:rsidR="002B45EC" w:rsidRPr="00993CF6" w:rsidRDefault="002B45EC" w:rsidP="002B45EC">
            <w:pPr>
              <w:numPr>
                <w:ilvl w:val="0"/>
                <w:numId w:val="3"/>
              </w:numPr>
              <w:ind w:right="-288"/>
              <w:rPr>
                <w:rFonts w:ascii="Garmond" w:hAnsi="Garmond"/>
                <w:bCs/>
                <w:sz w:val="22"/>
                <w:szCs w:val="22"/>
                <w:lang w:val="en-IE"/>
              </w:rPr>
            </w:pPr>
            <w:r w:rsidRPr="00993CF6">
              <w:rPr>
                <w:rFonts w:ascii="Garmond" w:hAnsi="Garmond"/>
                <w:bCs/>
                <w:sz w:val="22"/>
                <w:szCs w:val="22"/>
                <w:lang w:val="en-IE"/>
              </w:rPr>
              <w:t>Dealt with customer enquiries at the information desk</w:t>
            </w:r>
          </w:p>
          <w:p w:rsidR="00145AEF" w:rsidRPr="00993CF6" w:rsidRDefault="00145AEF" w:rsidP="007D3826">
            <w:pPr>
              <w:numPr>
                <w:ilvl w:val="0"/>
                <w:numId w:val="3"/>
              </w:numPr>
              <w:ind w:right="-288"/>
              <w:rPr>
                <w:rFonts w:ascii="Garmond" w:hAnsi="Garmond"/>
                <w:b/>
                <w:bCs/>
                <w:sz w:val="22"/>
                <w:szCs w:val="22"/>
                <w:lang w:val="en-IE"/>
              </w:rPr>
            </w:pPr>
            <w:r w:rsidRPr="00993CF6">
              <w:rPr>
                <w:rFonts w:ascii="Garmond" w:hAnsi="Garmond"/>
                <w:bCs/>
                <w:sz w:val="22"/>
                <w:szCs w:val="22"/>
                <w:lang w:val="en-IE"/>
              </w:rPr>
              <w:t>Selected as employee of the month 3 months in a row</w:t>
            </w:r>
          </w:p>
        </w:tc>
        <w:tc>
          <w:tcPr>
            <w:tcW w:w="1343" w:type="dxa"/>
            <w:tcMar>
              <w:top w:w="85" w:type="dxa"/>
              <w:bottom w:w="85" w:type="dxa"/>
            </w:tcMar>
          </w:tcPr>
          <w:p w:rsidR="0012056A" w:rsidRPr="00993CF6" w:rsidRDefault="00C27346" w:rsidP="00266A08">
            <w:pPr>
              <w:rPr>
                <w:rFonts w:ascii="Garmond" w:hAnsi="Garmond"/>
                <w:sz w:val="22"/>
                <w:szCs w:val="22"/>
                <w:lang w:val="en-IE"/>
              </w:rPr>
            </w:pP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Jul. 20</w:t>
            </w:r>
            <w:r w:rsidR="00266A08">
              <w:rPr>
                <w:rFonts w:ascii="Garmond" w:hAnsi="Garmond"/>
                <w:sz w:val="22"/>
                <w:szCs w:val="22"/>
                <w:lang w:val="en-IE"/>
              </w:rPr>
              <w:t>XX</w:t>
            </w:r>
            <w:r w:rsidRPr="00993CF6">
              <w:rPr>
                <w:rFonts w:ascii="Garmond" w:hAnsi="Garmond"/>
                <w:sz w:val="22"/>
                <w:szCs w:val="22"/>
                <w:lang w:val="en-IE"/>
              </w:rPr>
              <w:t>6</w:t>
            </w:r>
            <w:r w:rsidR="000675F2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– Dec</w:t>
            </w:r>
            <w:r w:rsidR="00273905" w:rsidRPr="00993CF6">
              <w:rPr>
                <w:rFonts w:ascii="Garmond" w:hAnsi="Garmond"/>
                <w:sz w:val="22"/>
                <w:szCs w:val="22"/>
                <w:lang w:val="en-IE"/>
              </w:rPr>
              <w:t>.</w:t>
            </w:r>
            <w:r w:rsidR="0012056A" w:rsidRPr="00993CF6">
              <w:rPr>
                <w:rFonts w:ascii="Garmond" w:hAnsi="Garmond"/>
                <w:sz w:val="22"/>
                <w:szCs w:val="22"/>
                <w:lang w:val="en-IE"/>
              </w:rPr>
              <w:t xml:space="preserve"> </w:t>
            </w:r>
            <w:r w:rsidR="00650751" w:rsidRPr="00993CF6">
              <w:rPr>
                <w:rFonts w:ascii="Garmond" w:hAnsi="Garmond"/>
                <w:sz w:val="22"/>
                <w:szCs w:val="22"/>
                <w:lang w:val="en-IE"/>
              </w:rPr>
              <w:t>20</w:t>
            </w:r>
            <w:r w:rsidR="00266A08">
              <w:rPr>
                <w:rFonts w:ascii="Garmond" w:hAnsi="Garmond"/>
                <w:sz w:val="22"/>
                <w:szCs w:val="22"/>
                <w:lang w:val="en-IE"/>
              </w:rPr>
              <w:t>XX</w:t>
            </w:r>
          </w:p>
        </w:tc>
      </w:tr>
    </w:tbl>
    <w:p w:rsidR="0012056A" w:rsidRPr="00993CF6" w:rsidRDefault="0012056A" w:rsidP="0012056A">
      <w:pPr>
        <w:rPr>
          <w:rFonts w:ascii="Garmond" w:hAnsi="Garmond"/>
          <w:sz w:val="18"/>
          <w:szCs w:val="18"/>
          <w:lang w:val="en-IE"/>
        </w:rPr>
      </w:pPr>
    </w:p>
    <w:p w:rsidR="0012056A" w:rsidRPr="00993CF6" w:rsidRDefault="0012056A" w:rsidP="0012056A">
      <w:pPr>
        <w:pStyle w:val="Heading2"/>
        <w:pBdr>
          <w:bottom w:val="single" w:sz="4" w:space="1" w:color="auto"/>
        </w:pBdr>
        <w:rPr>
          <w:rFonts w:ascii="Tahoma" w:hAnsi="Tahoma" w:cs="Tahoma"/>
          <w:sz w:val="24"/>
          <w:szCs w:val="24"/>
          <w:lang w:val="en-IE"/>
        </w:rPr>
      </w:pPr>
      <w:r w:rsidRPr="00993CF6">
        <w:rPr>
          <w:rFonts w:ascii="Tahoma" w:hAnsi="Tahoma" w:cs="Tahoma"/>
          <w:sz w:val="24"/>
          <w:szCs w:val="24"/>
          <w:lang w:val="en-IE"/>
        </w:rPr>
        <w:t>Referees:</w:t>
      </w:r>
    </w:p>
    <w:p w:rsidR="0012056A" w:rsidRPr="00993CF6" w:rsidRDefault="0012056A" w:rsidP="0012056A">
      <w:pPr>
        <w:tabs>
          <w:tab w:val="center" w:pos="7380"/>
        </w:tabs>
        <w:ind w:left="1440" w:hanging="1440"/>
        <w:rPr>
          <w:rFonts w:ascii="Garmond" w:hAnsi="Garmond"/>
          <w:b/>
          <w:sz w:val="18"/>
          <w:szCs w:val="18"/>
          <w:lang w:val="en-IE"/>
        </w:rPr>
      </w:pPr>
    </w:p>
    <w:p w:rsidR="00BD71AC" w:rsidRPr="00993CF6" w:rsidRDefault="007D3826" w:rsidP="00BD71AC">
      <w:pPr>
        <w:tabs>
          <w:tab w:val="left" w:pos="3969"/>
        </w:tabs>
        <w:rPr>
          <w:lang w:val="en-IE"/>
        </w:rPr>
      </w:pPr>
      <w:r w:rsidRPr="00993CF6">
        <w:rPr>
          <w:b/>
          <w:lang w:val="en-IE"/>
        </w:rPr>
        <w:t>J</w:t>
      </w:r>
      <w:r w:rsidR="00145AEF" w:rsidRPr="00993CF6">
        <w:rPr>
          <w:b/>
          <w:lang w:val="en-IE"/>
        </w:rPr>
        <w:t>ohnny Rotten</w:t>
      </w:r>
      <w:r w:rsidR="00BD71AC" w:rsidRPr="00993CF6">
        <w:rPr>
          <w:lang w:val="en-IE"/>
        </w:rPr>
        <w:t xml:space="preserve">, </w:t>
      </w:r>
      <w:r w:rsidR="00145AEF" w:rsidRPr="00993CF6">
        <w:rPr>
          <w:lang w:val="en-IE"/>
        </w:rPr>
        <w:t>Key Account Manager, G-Foods</w:t>
      </w:r>
    </w:p>
    <w:p w:rsidR="00BD71AC" w:rsidRPr="00993CF6" w:rsidRDefault="00BD71AC" w:rsidP="00BD71AC">
      <w:pPr>
        <w:tabs>
          <w:tab w:val="left" w:pos="3969"/>
        </w:tabs>
        <w:spacing w:line="360" w:lineRule="auto"/>
        <w:rPr>
          <w:lang w:val="en-IE"/>
        </w:rPr>
      </w:pPr>
      <w:r w:rsidRPr="00993CF6">
        <w:rPr>
          <w:lang w:val="en-IE"/>
        </w:rPr>
        <w:t xml:space="preserve">Telephone: +46 8 </w:t>
      </w:r>
      <w:r w:rsidR="00145AEF" w:rsidRPr="00993CF6">
        <w:rPr>
          <w:lang w:val="en-IE"/>
        </w:rPr>
        <w:t>–</w:t>
      </w:r>
      <w:r w:rsidRPr="00993CF6">
        <w:rPr>
          <w:lang w:val="en-IE"/>
        </w:rPr>
        <w:t xml:space="preserve"> </w:t>
      </w:r>
      <w:r w:rsidR="00145AEF" w:rsidRPr="00993CF6">
        <w:rPr>
          <w:lang w:val="en-IE"/>
        </w:rPr>
        <w:t>111 11 11</w:t>
      </w:r>
      <w:r w:rsidRPr="00993CF6">
        <w:rPr>
          <w:lang w:val="en-IE"/>
        </w:rPr>
        <w:tab/>
        <w:t xml:space="preserve">E-mail: </w:t>
      </w:r>
      <w:r w:rsidR="00145AEF" w:rsidRPr="00993CF6">
        <w:rPr>
          <w:lang w:val="en-IE"/>
        </w:rPr>
        <w:t>johnny.rotten@g-foods.se</w:t>
      </w:r>
    </w:p>
    <w:p w:rsidR="00BD71AC" w:rsidRPr="00993CF6" w:rsidRDefault="00C1257E" w:rsidP="00BD71AC">
      <w:pPr>
        <w:tabs>
          <w:tab w:val="left" w:pos="3969"/>
        </w:tabs>
        <w:ind w:right="-110"/>
        <w:rPr>
          <w:rFonts w:ascii="Garmond" w:hAnsi="Garmond"/>
          <w:lang w:val="en-IE"/>
        </w:rPr>
      </w:pPr>
      <w:r>
        <w:rPr>
          <w:rFonts w:ascii="Garmond" w:hAnsi="Garmond"/>
          <w:b/>
          <w:lang w:val="en-IE"/>
        </w:rPr>
        <w:t>J</w:t>
      </w:r>
      <w:r w:rsidR="000675F2" w:rsidRPr="00993CF6">
        <w:rPr>
          <w:rFonts w:ascii="Garmond" w:hAnsi="Garmond"/>
          <w:b/>
          <w:lang w:val="en-IE"/>
        </w:rPr>
        <w:t>erry Springer</w:t>
      </w:r>
      <w:r w:rsidR="00BD71AC" w:rsidRPr="00993CF6">
        <w:rPr>
          <w:rFonts w:ascii="Garmond" w:hAnsi="Garmond"/>
          <w:lang w:val="en-IE"/>
        </w:rPr>
        <w:t xml:space="preserve">, </w:t>
      </w:r>
      <w:r w:rsidR="00145AEF" w:rsidRPr="00993CF6">
        <w:rPr>
          <w:rFonts w:ascii="Garmond" w:hAnsi="Garmond"/>
          <w:lang w:val="en-IE"/>
        </w:rPr>
        <w:t>Teacher</w:t>
      </w:r>
      <w:r w:rsidR="000675F2" w:rsidRPr="00993CF6">
        <w:rPr>
          <w:rFonts w:ascii="Garmond" w:hAnsi="Garmond"/>
          <w:lang w:val="en-IE"/>
        </w:rPr>
        <w:t>, Mentor</w:t>
      </w:r>
      <w:r w:rsidR="00145AEF" w:rsidRPr="00993CF6">
        <w:rPr>
          <w:rFonts w:ascii="Garmond" w:hAnsi="Garmond"/>
          <w:lang w:val="en-IE"/>
        </w:rPr>
        <w:t xml:space="preserve"> &amp; Project Overseer</w:t>
      </w:r>
    </w:p>
    <w:p w:rsidR="0012056A" w:rsidRPr="00993CF6" w:rsidRDefault="00BD71AC" w:rsidP="00BD71AC">
      <w:pPr>
        <w:tabs>
          <w:tab w:val="left" w:pos="3969"/>
        </w:tabs>
        <w:ind w:right="-110"/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 xml:space="preserve">Telephone: +46 8 </w:t>
      </w:r>
      <w:r w:rsidR="00145AEF" w:rsidRPr="00993CF6">
        <w:rPr>
          <w:rFonts w:ascii="Garmond" w:hAnsi="Garmond"/>
          <w:lang w:val="en-IE"/>
        </w:rPr>
        <w:t>–</w:t>
      </w:r>
      <w:r w:rsidRPr="00993CF6">
        <w:rPr>
          <w:rFonts w:ascii="Garmond" w:hAnsi="Garmond"/>
          <w:lang w:val="en-IE"/>
        </w:rPr>
        <w:t xml:space="preserve"> </w:t>
      </w:r>
      <w:r w:rsidR="00145AEF" w:rsidRPr="00993CF6">
        <w:rPr>
          <w:rFonts w:ascii="Garmond" w:hAnsi="Garmond"/>
          <w:lang w:val="en-IE"/>
        </w:rPr>
        <w:t>000 00 00</w:t>
      </w:r>
      <w:r w:rsidRPr="00993CF6">
        <w:rPr>
          <w:rFonts w:ascii="Garmond" w:hAnsi="Garmond"/>
          <w:lang w:val="en-IE"/>
        </w:rPr>
        <w:tab/>
        <w:t xml:space="preserve">E-mail: </w:t>
      </w:r>
      <w:r w:rsidR="000675F2" w:rsidRPr="00993CF6">
        <w:rPr>
          <w:rFonts w:ascii="Garmond" w:hAnsi="Garmond"/>
          <w:lang w:val="en-IE"/>
        </w:rPr>
        <w:t>gerry.springer</w:t>
      </w:r>
      <w:r w:rsidRPr="00993CF6">
        <w:rPr>
          <w:rFonts w:ascii="Garmond" w:hAnsi="Garmond"/>
          <w:lang w:val="en-IE"/>
        </w:rPr>
        <w:t>@</w:t>
      </w:r>
      <w:r w:rsidR="000675F2" w:rsidRPr="00993CF6">
        <w:rPr>
          <w:rFonts w:ascii="Garmond" w:hAnsi="Garmond"/>
          <w:lang w:val="en-IE"/>
        </w:rPr>
        <w:t>lunatic.com</w:t>
      </w:r>
    </w:p>
    <w:p w:rsidR="00C27346" w:rsidRPr="00266A08" w:rsidRDefault="00266A08" w:rsidP="00BD71AC">
      <w:pPr>
        <w:tabs>
          <w:tab w:val="left" w:pos="3969"/>
        </w:tabs>
        <w:ind w:right="-110"/>
        <w:rPr>
          <w:rFonts w:ascii="Garmond" w:hAnsi="Garmond"/>
          <w:color w:val="FF0000"/>
          <w:lang w:val="en-IE"/>
        </w:rPr>
      </w:pPr>
      <w:r w:rsidRPr="00266A08">
        <w:rPr>
          <w:rFonts w:ascii="Garmond" w:hAnsi="Garmond"/>
          <w:color w:val="FF0000"/>
          <w:lang w:val="en-IE"/>
        </w:rPr>
        <w:t>Or use the line “References are available on request”.</w:t>
      </w:r>
    </w:p>
    <w:p w:rsidR="00C27346" w:rsidRPr="00993CF6" w:rsidRDefault="00C27346" w:rsidP="00BD71AC">
      <w:pPr>
        <w:tabs>
          <w:tab w:val="left" w:pos="3969"/>
        </w:tabs>
        <w:ind w:right="-110"/>
        <w:rPr>
          <w:rFonts w:ascii="Garmond" w:hAnsi="Garmond"/>
          <w:lang w:val="en-IE"/>
        </w:rPr>
      </w:pPr>
    </w:p>
    <w:p w:rsidR="00E57697" w:rsidRPr="00993CF6" w:rsidRDefault="00C27346" w:rsidP="00E57697">
      <w:pPr>
        <w:tabs>
          <w:tab w:val="center" w:pos="4536"/>
        </w:tabs>
        <w:ind w:right="-110"/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>_______________________</w:t>
      </w:r>
      <w:r w:rsidR="00E57697">
        <w:rPr>
          <w:rFonts w:ascii="Garmond" w:hAnsi="Garmond"/>
          <w:lang w:val="en-IE"/>
        </w:rPr>
        <w:tab/>
        <w:t>__________</w:t>
      </w:r>
    </w:p>
    <w:p w:rsidR="00C27346" w:rsidRPr="00993CF6" w:rsidRDefault="00C27346" w:rsidP="00E57697">
      <w:pPr>
        <w:tabs>
          <w:tab w:val="center" w:pos="1276"/>
          <w:tab w:val="center" w:pos="4536"/>
        </w:tabs>
        <w:ind w:right="-110"/>
        <w:rPr>
          <w:rFonts w:ascii="Garmond" w:hAnsi="Garmond"/>
          <w:lang w:val="en-IE"/>
        </w:rPr>
      </w:pPr>
      <w:r w:rsidRPr="00993CF6">
        <w:rPr>
          <w:rFonts w:ascii="Garmond" w:hAnsi="Garmond"/>
          <w:lang w:val="en-IE"/>
        </w:rPr>
        <w:tab/>
      </w:r>
      <w:proofErr w:type="gramStart"/>
      <w:r w:rsidRPr="00993CF6">
        <w:rPr>
          <w:rFonts w:ascii="Garmond" w:hAnsi="Garmond"/>
          <w:lang w:val="en-IE"/>
        </w:rPr>
        <w:t>YOUR</w:t>
      </w:r>
      <w:proofErr w:type="gramEnd"/>
      <w:r w:rsidRPr="00993CF6">
        <w:rPr>
          <w:rFonts w:ascii="Garmond" w:hAnsi="Garmond"/>
          <w:lang w:val="en-IE"/>
        </w:rPr>
        <w:t xml:space="preserve"> NAME</w:t>
      </w:r>
      <w:r w:rsidR="00E57697">
        <w:rPr>
          <w:rFonts w:ascii="Garmond" w:hAnsi="Garmond"/>
          <w:lang w:val="en-IE"/>
        </w:rPr>
        <w:tab/>
        <w:t>DATE</w:t>
      </w:r>
    </w:p>
    <w:sectPr w:rsidR="00C27346" w:rsidRPr="00993CF6" w:rsidSect="00273905">
      <w:head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CF6" w:rsidRDefault="00993CF6" w:rsidP="00371D3A">
      <w:r>
        <w:separator/>
      </w:r>
    </w:p>
  </w:endnote>
  <w:endnote w:type="continuationSeparator" w:id="0">
    <w:p w:rsidR="00993CF6" w:rsidRDefault="00993CF6" w:rsidP="00371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CF6" w:rsidRDefault="00993CF6" w:rsidP="00371D3A">
      <w:r>
        <w:separator/>
      </w:r>
    </w:p>
  </w:footnote>
  <w:footnote w:type="continuationSeparator" w:id="0">
    <w:p w:rsidR="00993CF6" w:rsidRDefault="00993CF6" w:rsidP="00371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CF6" w:rsidRPr="00960507" w:rsidRDefault="00993CF6" w:rsidP="00371D3A">
    <w:pPr>
      <w:pStyle w:val="Title"/>
      <w:rPr>
        <w:rFonts w:ascii="Tahoma" w:hAnsi="Tahoma" w:cs="Tahoma"/>
        <w:smallCaps/>
        <w:szCs w:val="40"/>
        <w:lang w:val="en-GB"/>
      </w:rPr>
    </w:pPr>
    <w:r>
      <w:rPr>
        <w:rFonts w:ascii="Tahoma" w:hAnsi="Tahoma" w:cs="Tahoma"/>
        <w:smallCaps/>
        <w:szCs w:val="40"/>
        <w:lang w:val="en-GB"/>
      </w:rPr>
      <w:t>Your Name</w:t>
    </w:r>
  </w:p>
  <w:p w:rsidR="00993CF6" w:rsidRPr="00960507" w:rsidRDefault="00993CF6" w:rsidP="00371D3A">
    <w:pPr>
      <w:pStyle w:val="Title"/>
      <w:rPr>
        <w:rFonts w:ascii="Tahoma" w:hAnsi="Tahoma" w:cs="Tahoma"/>
        <w:smallCaps/>
        <w:sz w:val="32"/>
        <w:szCs w:val="32"/>
        <w:lang w:val="en-GB"/>
      </w:rPr>
    </w:pPr>
    <w:r w:rsidRPr="00960507">
      <w:rPr>
        <w:rFonts w:ascii="Tahoma" w:hAnsi="Tahoma" w:cs="Tahoma"/>
        <w:smallCaps/>
        <w:sz w:val="32"/>
        <w:szCs w:val="32"/>
        <w:lang w:val="en-GB"/>
      </w:rPr>
      <w:t>Curriculum Vitae</w:t>
    </w:r>
  </w:p>
  <w:p w:rsidR="00993CF6" w:rsidRDefault="00993CF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93307"/>
    <w:multiLevelType w:val="hybridMultilevel"/>
    <w:tmpl w:val="957A0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D109F"/>
    <w:multiLevelType w:val="hybridMultilevel"/>
    <w:tmpl w:val="9ED4DD1E"/>
    <w:lvl w:ilvl="0" w:tplc="041D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5B7D0C55"/>
    <w:multiLevelType w:val="hybridMultilevel"/>
    <w:tmpl w:val="BBBEE8A4"/>
    <w:lvl w:ilvl="0" w:tplc="0409000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50"/>
    <w:rsid w:val="000675F2"/>
    <w:rsid w:val="000A6E21"/>
    <w:rsid w:val="000C5457"/>
    <w:rsid w:val="00113ECF"/>
    <w:rsid w:val="0012056A"/>
    <w:rsid w:val="00145AEF"/>
    <w:rsid w:val="001A1827"/>
    <w:rsid w:val="001B43BD"/>
    <w:rsid w:val="001C13F1"/>
    <w:rsid w:val="001C5AA0"/>
    <w:rsid w:val="001D2EC4"/>
    <w:rsid w:val="001D61EE"/>
    <w:rsid w:val="00246F64"/>
    <w:rsid w:val="002642FB"/>
    <w:rsid w:val="00266A08"/>
    <w:rsid w:val="00273905"/>
    <w:rsid w:val="002B436C"/>
    <w:rsid w:val="002B45EC"/>
    <w:rsid w:val="002F0B91"/>
    <w:rsid w:val="002F30B0"/>
    <w:rsid w:val="003233DC"/>
    <w:rsid w:val="00337EFB"/>
    <w:rsid w:val="003639BD"/>
    <w:rsid w:val="0036512D"/>
    <w:rsid w:val="00371D3A"/>
    <w:rsid w:val="003A25D5"/>
    <w:rsid w:val="003D73F4"/>
    <w:rsid w:val="003E377D"/>
    <w:rsid w:val="00402950"/>
    <w:rsid w:val="00413C62"/>
    <w:rsid w:val="004141AA"/>
    <w:rsid w:val="00457684"/>
    <w:rsid w:val="0046085F"/>
    <w:rsid w:val="0049264E"/>
    <w:rsid w:val="004E4BE8"/>
    <w:rsid w:val="005675C7"/>
    <w:rsid w:val="00571C9B"/>
    <w:rsid w:val="00572379"/>
    <w:rsid w:val="005D6C27"/>
    <w:rsid w:val="005F2D1E"/>
    <w:rsid w:val="00601628"/>
    <w:rsid w:val="006204D9"/>
    <w:rsid w:val="00650751"/>
    <w:rsid w:val="006A16C6"/>
    <w:rsid w:val="006D3A51"/>
    <w:rsid w:val="006E0A88"/>
    <w:rsid w:val="007334DB"/>
    <w:rsid w:val="00736F53"/>
    <w:rsid w:val="00765BF6"/>
    <w:rsid w:val="007B6860"/>
    <w:rsid w:val="007D3826"/>
    <w:rsid w:val="00942D93"/>
    <w:rsid w:val="00960507"/>
    <w:rsid w:val="00961B03"/>
    <w:rsid w:val="00993CF6"/>
    <w:rsid w:val="009A4104"/>
    <w:rsid w:val="00A27FFA"/>
    <w:rsid w:val="00A9121F"/>
    <w:rsid w:val="00AE7A2B"/>
    <w:rsid w:val="00AF5387"/>
    <w:rsid w:val="00B37329"/>
    <w:rsid w:val="00B76B1B"/>
    <w:rsid w:val="00B919E8"/>
    <w:rsid w:val="00BC430B"/>
    <w:rsid w:val="00BD71AC"/>
    <w:rsid w:val="00BE01C1"/>
    <w:rsid w:val="00BE716D"/>
    <w:rsid w:val="00C1257E"/>
    <w:rsid w:val="00C27346"/>
    <w:rsid w:val="00CA2C50"/>
    <w:rsid w:val="00CC30C3"/>
    <w:rsid w:val="00D02694"/>
    <w:rsid w:val="00D27643"/>
    <w:rsid w:val="00D34734"/>
    <w:rsid w:val="00D360F3"/>
    <w:rsid w:val="00D4348D"/>
    <w:rsid w:val="00DD6BDA"/>
    <w:rsid w:val="00DE2F60"/>
    <w:rsid w:val="00E22BAD"/>
    <w:rsid w:val="00E57697"/>
    <w:rsid w:val="00E61332"/>
    <w:rsid w:val="00EA749E"/>
    <w:rsid w:val="00EB3233"/>
    <w:rsid w:val="00F20B1A"/>
    <w:rsid w:val="00F210B3"/>
    <w:rsid w:val="00F33333"/>
    <w:rsid w:val="00F5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B37F88D-EE99-4129-815D-F7D34906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507"/>
    <w:rPr>
      <w:sz w:val="24"/>
      <w:szCs w:val="24"/>
      <w:lang w:val="sv-SE" w:eastAsia="en-US"/>
    </w:rPr>
  </w:style>
  <w:style w:type="paragraph" w:styleId="Heading1">
    <w:name w:val="heading 1"/>
    <w:basedOn w:val="Normal"/>
    <w:next w:val="Normal"/>
    <w:qFormat/>
    <w:rsid w:val="001205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60507"/>
    <w:pPr>
      <w:keepNext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rsid w:val="0012056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4">
    <w:name w:val="H4"/>
    <w:basedOn w:val="Normal"/>
    <w:next w:val="Normal"/>
    <w:rsid w:val="00960507"/>
    <w:pPr>
      <w:keepNext/>
      <w:spacing w:before="100" w:after="100"/>
      <w:outlineLvl w:val="4"/>
    </w:pPr>
    <w:rPr>
      <w:b/>
      <w:snapToGrid w:val="0"/>
      <w:szCs w:val="20"/>
      <w:lang w:eastAsia="sv-SE"/>
    </w:rPr>
  </w:style>
  <w:style w:type="paragraph" w:styleId="Title">
    <w:name w:val="Title"/>
    <w:basedOn w:val="Normal"/>
    <w:qFormat/>
    <w:rsid w:val="00960507"/>
    <w:pPr>
      <w:jc w:val="center"/>
    </w:pPr>
    <w:rPr>
      <w:b/>
      <w:sz w:val="40"/>
    </w:rPr>
  </w:style>
  <w:style w:type="character" w:styleId="Hyperlink">
    <w:name w:val="Hyperlink"/>
    <w:basedOn w:val="DefaultParagraphFont"/>
    <w:rsid w:val="00960507"/>
    <w:rPr>
      <w:strike w:val="0"/>
      <w:dstrike w:val="0"/>
      <w:color w:val="808080"/>
      <w:u w:val="none"/>
      <w:effect w:val="none"/>
    </w:rPr>
  </w:style>
  <w:style w:type="paragraph" w:styleId="DocumentMap">
    <w:name w:val="Document Map"/>
    <w:basedOn w:val="Normal"/>
    <w:semiHidden/>
    <w:rsid w:val="00273905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link w:val="HeaderChar"/>
    <w:rsid w:val="00371D3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71D3A"/>
    <w:rPr>
      <w:sz w:val="24"/>
      <w:szCs w:val="24"/>
      <w:lang w:val="sv-SE" w:eastAsia="en-US"/>
    </w:rPr>
  </w:style>
  <w:style w:type="paragraph" w:styleId="Footer">
    <w:name w:val="footer"/>
    <w:basedOn w:val="Normal"/>
    <w:link w:val="FooterChar"/>
    <w:rsid w:val="00371D3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371D3A"/>
    <w:rPr>
      <w:sz w:val="24"/>
      <w:szCs w:val="24"/>
      <w:lang w:val="sv-S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-fo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39759EDE.dotm</Template>
  <TotalTime>3</TotalTime>
  <Pages>2</Pages>
  <Words>402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Nackademin</Company>
  <LinksUpToDate>false</LinksUpToDate>
  <CharactersWithSpaces>2905</CharactersWithSpaces>
  <SharedDoc>false</SharedDoc>
  <HLinks>
    <vt:vector size="6" baseType="variant">
      <vt:variant>
        <vt:i4>3539062</vt:i4>
      </vt:variant>
      <vt:variant>
        <vt:i4>0</vt:i4>
      </vt:variant>
      <vt:variant>
        <vt:i4>0</vt:i4>
      </vt:variant>
      <vt:variant>
        <vt:i4>5</vt:i4>
      </vt:variant>
      <vt:variant>
        <vt:lpwstr>http://www.g-foods/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Martin Devins</dc:creator>
  <cp:lastModifiedBy>Martin Devins</cp:lastModifiedBy>
  <cp:revision>4</cp:revision>
  <cp:lastPrinted>1900-12-31T23:00:00Z</cp:lastPrinted>
  <dcterms:created xsi:type="dcterms:W3CDTF">2016-03-07T11:02:00Z</dcterms:created>
  <dcterms:modified xsi:type="dcterms:W3CDTF">2016-03-07T11:05:00Z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116106570</vt:i4>
  </property>
  <property fmtid="{D5CDD505-2E9C-101B-9397-08002B2CF9AE}" pid="3" name="_EmailSubject">
    <vt:lpwstr>CV</vt:lpwstr>
  </property>
  <property fmtid="{D5CDD505-2E9C-101B-9397-08002B2CF9AE}" pid="4" name="_AuthorEmail">
    <vt:lpwstr>Martin.Devins@nackademin.com</vt:lpwstr>
  </property>
  <property fmtid="{D5CDD505-2E9C-101B-9397-08002B2CF9AE}" pid="5" name="_AuthorEmailDisplayName">
    <vt:lpwstr>Martin Devins</vt:lpwstr>
  </property>
  <property fmtid="{D5CDD505-2E9C-101B-9397-08002B2CF9AE}" pid="6" name="_ReviewingToolsShownOnce">
    <vt:lpwstr/>
  </property>
</Properties>
</file>